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E505" w14:textId="44591E8C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4A7A09">
        <w:rPr>
          <w:rFonts w:ascii="Arial" w:hAnsi="Arial" w:hint="eastAsia"/>
        </w:rPr>
        <w:t>PassThemOn</w:t>
      </w:r>
      <w:proofErr w:type="spell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F39C410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26236C16" w14:textId="77777777" w:rsidR="00320074" w:rsidRDefault="00320074">
      <w:pPr>
        <w:pStyle w:val="a4"/>
        <w:jc w:val="right"/>
        <w:rPr>
          <w:sz w:val="28"/>
        </w:rPr>
      </w:pPr>
    </w:p>
    <w:p w14:paraId="37F64C67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EDDDF09" w14:textId="77777777" w:rsidR="00F03B5C" w:rsidRDefault="00F03B5C">
      <w:pPr>
        <w:pStyle w:val="a4"/>
        <w:rPr>
          <w:sz w:val="28"/>
        </w:rPr>
      </w:pPr>
    </w:p>
    <w:p w14:paraId="3C1A9DD8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64A13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362B0332" w14:textId="77777777" w:rsidTr="00537D16">
        <w:tc>
          <w:tcPr>
            <w:tcW w:w="2304" w:type="dxa"/>
          </w:tcPr>
          <w:p w14:paraId="2BF4963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1348C1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7EFE1DE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8B8D75F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AB1BEF5" w14:textId="77777777" w:rsidTr="00537D16">
        <w:tc>
          <w:tcPr>
            <w:tcW w:w="2304" w:type="dxa"/>
          </w:tcPr>
          <w:p w14:paraId="2B266B09" w14:textId="4398B295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368F3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 w:rsidR="00F368F3"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 w:rsidR="00F368F3">
              <w:rPr>
                <w:rFonts w:hint="eastAsia"/>
              </w:rPr>
              <w:t>2</w:t>
            </w:r>
            <w:r w:rsidR="00F368F3">
              <w:t>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BE4F1E3" w14:textId="5C1FAD92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F13D1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9208575" w14:textId="5A63D609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F958EA">
              <w:rPr>
                <w:rFonts w:hint="eastAsia"/>
              </w:rPr>
              <w:t>初步完成测试报告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FAC93E0" w14:textId="6DD7C402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992854">
              <w:rPr>
                <w:rFonts w:hint="eastAsia"/>
              </w:rPr>
              <w:t>徐惠东</w:t>
            </w:r>
            <w:r>
              <w:rPr>
                <w:rFonts w:ascii="Times New Roman"/>
              </w:rPr>
              <w:t>&gt;</w:t>
            </w:r>
          </w:p>
        </w:tc>
      </w:tr>
      <w:tr w:rsidR="00537D16" w14:paraId="6414CAF7" w14:textId="77777777" w:rsidTr="00537D16">
        <w:tc>
          <w:tcPr>
            <w:tcW w:w="2304" w:type="dxa"/>
          </w:tcPr>
          <w:p w14:paraId="3FF79AE4" w14:textId="01E86D4B" w:rsidR="00537D16" w:rsidRDefault="00537D16" w:rsidP="00537D1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8FDE729" w14:textId="6B29731D" w:rsidR="00537D16" w:rsidRDefault="00537D16" w:rsidP="00537D1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14:paraId="5F99CA90" w14:textId="012A489D" w:rsidR="00537D16" w:rsidRDefault="00537D16" w:rsidP="00537D1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进一步完善</w:t>
            </w:r>
            <w:r>
              <w:rPr>
                <w:rFonts w:hint="eastAsia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9FCD8C5" w14:textId="32795F2B" w:rsidR="00537D16" w:rsidRDefault="00537D16" w:rsidP="00537D16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陶昱丞</w:t>
            </w:r>
            <w:r>
              <w:rPr>
                <w:rFonts w:ascii="Times New Roman"/>
              </w:rPr>
              <w:t>&gt;</w:t>
            </w:r>
          </w:p>
        </w:tc>
      </w:tr>
      <w:tr w:rsidR="00537D16" w14:paraId="31385DD1" w14:textId="77777777" w:rsidTr="00537D16">
        <w:tc>
          <w:tcPr>
            <w:tcW w:w="2304" w:type="dxa"/>
          </w:tcPr>
          <w:p w14:paraId="0CBB57ED" w14:textId="77777777" w:rsidR="00537D16" w:rsidRDefault="00537D16" w:rsidP="00537D16">
            <w:pPr>
              <w:pStyle w:val="Tabletext"/>
            </w:pPr>
          </w:p>
        </w:tc>
        <w:tc>
          <w:tcPr>
            <w:tcW w:w="1152" w:type="dxa"/>
          </w:tcPr>
          <w:p w14:paraId="0A28CBAF" w14:textId="77777777" w:rsidR="00537D16" w:rsidRDefault="00537D16" w:rsidP="00537D16">
            <w:pPr>
              <w:pStyle w:val="Tabletext"/>
            </w:pPr>
          </w:p>
        </w:tc>
        <w:tc>
          <w:tcPr>
            <w:tcW w:w="3744" w:type="dxa"/>
          </w:tcPr>
          <w:p w14:paraId="5A1AAEF9" w14:textId="77777777" w:rsidR="00537D16" w:rsidRDefault="00537D16" w:rsidP="00537D16">
            <w:pPr>
              <w:pStyle w:val="Tabletext"/>
            </w:pPr>
          </w:p>
        </w:tc>
        <w:tc>
          <w:tcPr>
            <w:tcW w:w="2304" w:type="dxa"/>
          </w:tcPr>
          <w:p w14:paraId="4CB75B5A" w14:textId="77777777" w:rsidR="00537D16" w:rsidRDefault="00537D16" w:rsidP="00537D16">
            <w:pPr>
              <w:pStyle w:val="Tabletext"/>
            </w:pPr>
          </w:p>
        </w:tc>
      </w:tr>
      <w:tr w:rsidR="00537D16" w14:paraId="041BA57A" w14:textId="77777777" w:rsidTr="00537D16">
        <w:tc>
          <w:tcPr>
            <w:tcW w:w="2304" w:type="dxa"/>
          </w:tcPr>
          <w:p w14:paraId="5A73F7C3" w14:textId="77777777" w:rsidR="00537D16" w:rsidRDefault="00537D16" w:rsidP="00537D16">
            <w:pPr>
              <w:pStyle w:val="Tabletext"/>
            </w:pPr>
          </w:p>
        </w:tc>
        <w:tc>
          <w:tcPr>
            <w:tcW w:w="1152" w:type="dxa"/>
          </w:tcPr>
          <w:p w14:paraId="2DF4CFB4" w14:textId="77777777" w:rsidR="00537D16" w:rsidRDefault="00537D16" w:rsidP="00537D16">
            <w:pPr>
              <w:pStyle w:val="Tabletext"/>
            </w:pPr>
          </w:p>
        </w:tc>
        <w:tc>
          <w:tcPr>
            <w:tcW w:w="3744" w:type="dxa"/>
          </w:tcPr>
          <w:p w14:paraId="23D0FA65" w14:textId="77777777" w:rsidR="00537D16" w:rsidRDefault="00537D16" w:rsidP="00537D16">
            <w:pPr>
              <w:pStyle w:val="Tabletext"/>
            </w:pPr>
          </w:p>
        </w:tc>
        <w:tc>
          <w:tcPr>
            <w:tcW w:w="2304" w:type="dxa"/>
          </w:tcPr>
          <w:p w14:paraId="2322AB8A" w14:textId="77777777" w:rsidR="00537D16" w:rsidRDefault="00537D16" w:rsidP="00537D16">
            <w:pPr>
              <w:pStyle w:val="Tabletext"/>
            </w:pPr>
          </w:p>
        </w:tc>
      </w:tr>
    </w:tbl>
    <w:p w14:paraId="33A7F2B7" w14:textId="77777777" w:rsidR="00F03B5C" w:rsidRDefault="00F03B5C"/>
    <w:p w14:paraId="4D173590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E6EC26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4A24FB9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52B6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EEA37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02345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9FEB1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09BAC0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4E2DD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4185FE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E48E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FF817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175B6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1A1A5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2588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BBC8F5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19073E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5379DC2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1ABD2D9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77C4B196" w14:textId="18EBA06C"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614542">
        <w:rPr>
          <w:rFonts w:ascii="Times New Roman" w:hint="eastAsia"/>
          <w:i/>
          <w:snapToGrid/>
          <w:color w:val="0000FF"/>
        </w:rPr>
        <w:t>[</w:t>
      </w:r>
      <w:proofErr w:type="gramStart"/>
      <w:r w:rsidRPr="00614542">
        <w:rPr>
          <w:rFonts w:ascii="Times New Roman" w:hint="eastAsia"/>
          <w:i/>
          <w:snapToGrid/>
          <w:color w:val="0000FF"/>
        </w:rPr>
        <w:t>阐明此</w:t>
      </w:r>
      <w:proofErr w:type="gramEnd"/>
      <w:r w:rsidRPr="00614542">
        <w:rPr>
          <w:rFonts w:ascii="Times New Roman" w:hint="eastAsia"/>
          <w:i/>
          <w:snapToGrid/>
          <w:color w:val="0000FF"/>
        </w:rPr>
        <w:t>测试报告的目的。</w:t>
      </w:r>
      <w:r w:rsidRPr="00614542">
        <w:rPr>
          <w:rFonts w:ascii="Times New Roman" w:hint="eastAsia"/>
          <w:i/>
          <w:snapToGrid/>
          <w:color w:val="0000FF"/>
        </w:rPr>
        <w:t>]</w:t>
      </w:r>
    </w:p>
    <w:p w14:paraId="22761598" w14:textId="733468CC" w:rsidR="00FF4B4F" w:rsidRPr="00FF4B4F" w:rsidRDefault="00FF4B4F" w:rsidP="00B15EC5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本测试报告为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Pass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ThemOn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项目的测试报告，目的在于总结测试阶段的测试以及分析测试结果，描述系统是否符合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二手交易平台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需求。预期参考人员包括用户、测试人员、开发人员、项目管理者、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老师和助教等。</w:t>
      </w:r>
    </w:p>
    <w:p w14:paraId="4FDDB0C4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06D330FD" w14:textId="1313A703"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简要说明此测试报告的范围：它的相关项目，以及受到此文档影响的任何其他事物。</w:t>
      </w:r>
      <w:r>
        <w:rPr>
          <w:rFonts w:ascii="Times New Roman" w:hint="eastAsia"/>
          <w:i/>
          <w:snapToGrid/>
          <w:color w:val="0000FF"/>
        </w:rPr>
        <w:t>]</w:t>
      </w:r>
      <w:r>
        <w:rPr>
          <w:rFonts w:ascii="Times New Roman" w:hint="eastAsia"/>
          <w:i/>
          <w:snapToGrid/>
          <w:color w:val="0000FF"/>
        </w:rPr>
        <w:t>。</w:t>
      </w:r>
    </w:p>
    <w:p w14:paraId="73FAEA37" w14:textId="70501F31" w:rsidR="00952B2D" w:rsidRPr="0027345C" w:rsidRDefault="0027345C" w:rsidP="0027345C">
      <w:pPr>
        <w:spacing w:after="120"/>
        <w:ind w:left="720"/>
        <w:rPr>
          <w:rFonts w:ascii="Times New Roman"/>
          <w:i/>
          <w:snapToGrid/>
          <w:color w:val="0000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本测试报告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包括对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PassThemOn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后端</w:t>
      </w:r>
      <w:r w:rsidR="00D562B7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功能性测试和非功能性测试</w:t>
      </w:r>
      <w:r w:rsidR="008A727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14:paraId="6F0B0EF5" w14:textId="77777777"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1649BDEC" w14:textId="22C2B162" w:rsidR="00614542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本小节应提供正确理解此测试报告所需的全部术语的定义、首字母缩写词和缩略语。这些信息可以通过引用项目词汇表来提供。</w:t>
      </w:r>
      <w:r>
        <w:rPr>
          <w:rFonts w:ascii="Times New Roman" w:hint="eastAsia"/>
          <w:i/>
          <w:snapToGrid/>
          <w:color w:val="0000FF"/>
        </w:rPr>
        <w:t>]</w:t>
      </w:r>
    </w:p>
    <w:p w14:paraId="221BC536" w14:textId="649891CE" w:rsidR="00403F71" w:rsidRDefault="008E000D" w:rsidP="00614542">
      <w:pPr>
        <w:spacing w:after="120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46140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PassThemOn</w:t>
      </w:r>
      <w:proofErr w:type="spellEnd"/>
      <w:r w:rsidRPr="0046140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r w:rsidR="0046140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本项目名称，寓意为“将物品传递下去”，实际功能是二手交易平台。</w:t>
      </w:r>
    </w:p>
    <w:p w14:paraId="4C1E758F" w14:textId="659C37EB" w:rsidR="00155D34" w:rsidRDefault="00155D34" w:rsidP="00614542">
      <w:pPr>
        <w:spacing w:after="12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Java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r w:rsidR="001942B4">
        <w:rPr>
          <w:rFonts w:ascii="Arial" w:hAnsi="Arial" w:cs="Arial"/>
          <w:b/>
          <w:bCs/>
          <w:color w:val="202124"/>
          <w:shd w:val="clear" w:color="auto" w:fill="FFFFFF"/>
        </w:rPr>
        <w:t xml:space="preserve">Java </w:t>
      </w:r>
      <w:r w:rsidR="001942B4">
        <w:rPr>
          <w:rFonts w:ascii="Arial" w:hAnsi="Arial" w:cs="Arial"/>
          <w:b/>
          <w:bCs/>
          <w:color w:val="202124"/>
          <w:shd w:val="clear" w:color="auto" w:fill="FFFFFF"/>
        </w:rPr>
        <w:t>是</w:t>
      </w:r>
      <w:r w:rsidR="001942B4">
        <w:rPr>
          <w:rFonts w:ascii="Arial" w:hAnsi="Arial" w:cs="Arial"/>
          <w:color w:val="202124"/>
          <w:shd w:val="clear" w:color="auto" w:fill="FFFFFF"/>
        </w:rPr>
        <w:t>由</w:t>
      </w:r>
      <w:r w:rsidR="001942B4">
        <w:rPr>
          <w:rFonts w:ascii="Arial" w:hAnsi="Arial" w:cs="Arial"/>
          <w:color w:val="202124"/>
          <w:shd w:val="clear" w:color="auto" w:fill="FFFFFF"/>
        </w:rPr>
        <w:t xml:space="preserve">Sun Microsystems </w:t>
      </w:r>
      <w:r w:rsidR="001942B4">
        <w:rPr>
          <w:rFonts w:ascii="Arial" w:hAnsi="Arial" w:cs="Arial"/>
          <w:color w:val="202124"/>
          <w:shd w:val="clear" w:color="auto" w:fill="FFFFFF"/>
        </w:rPr>
        <w:t>在</w:t>
      </w:r>
      <w:r w:rsidR="001942B4">
        <w:rPr>
          <w:rFonts w:ascii="Arial" w:hAnsi="Arial" w:cs="Arial"/>
          <w:color w:val="202124"/>
          <w:shd w:val="clear" w:color="auto" w:fill="FFFFFF"/>
        </w:rPr>
        <w:t xml:space="preserve">1995 </w:t>
      </w:r>
      <w:r w:rsidR="001942B4">
        <w:rPr>
          <w:rFonts w:ascii="Arial" w:hAnsi="Arial" w:cs="Arial"/>
          <w:color w:val="202124"/>
          <w:shd w:val="clear" w:color="auto" w:fill="FFFFFF"/>
        </w:rPr>
        <w:t>年首先发布的编程语言和计算平台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，在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Web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应用上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Java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应用广泛，本项目后端即采用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Java</w:t>
      </w:r>
      <w:r w:rsidR="006B6B5A">
        <w:rPr>
          <w:rFonts w:ascii="Arial" w:hAnsi="Arial" w:cs="Arial" w:hint="eastAsia"/>
          <w:color w:val="202124"/>
          <w:shd w:val="clear" w:color="auto" w:fill="FFFFFF"/>
        </w:rPr>
        <w:t>语言进行编写。</w:t>
      </w:r>
    </w:p>
    <w:p w14:paraId="351A2FE1" w14:textId="6A1D458D" w:rsidR="008D25D7" w:rsidRDefault="008D25D7" w:rsidP="00614542">
      <w:pPr>
        <w:spacing w:after="120"/>
        <w:ind w:left="72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02124"/>
          <w:shd w:val="clear" w:color="auto" w:fill="FFFFFF"/>
        </w:rPr>
        <w:t>SpringBoot</w:t>
      </w:r>
      <w:proofErr w:type="spellEnd"/>
      <w:r>
        <w:rPr>
          <w:rFonts w:ascii="Arial" w:hAnsi="Arial" w:cs="Arial" w:hint="eastAsia"/>
          <w:color w:val="202124"/>
          <w:shd w:val="clear" w:color="auto" w:fill="FFFFFF"/>
        </w:rPr>
        <w:t>：</w:t>
      </w:r>
      <w:r w:rsidR="006B2FBC">
        <w:rPr>
          <w:rFonts w:ascii="Arial" w:hAnsi="Arial" w:cs="Arial"/>
          <w:b/>
          <w:bCs/>
          <w:color w:val="202124"/>
          <w:shd w:val="clear" w:color="auto" w:fill="FFFFFF"/>
        </w:rPr>
        <w:t>Spring Boot</w:t>
      </w:r>
      <w:r w:rsidR="006B2FBC">
        <w:rPr>
          <w:rFonts w:ascii="Arial" w:hAnsi="Arial" w:cs="Arial"/>
          <w:b/>
          <w:bCs/>
          <w:color w:val="202124"/>
          <w:shd w:val="clear" w:color="auto" w:fill="FFFFFF"/>
        </w:rPr>
        <w:t>是</w:t>
      </w:r>
      <w:r w:rsidR="006B2FBC">
        <w:rPr>
          <w:rFonts w:ascii="Arial" w:hAnsi="Arial" w:cs="Arial"/>
          <w:color w:val="202124"/>
          <w:shd w:val="clear" w:color="auto" w:fill="FFFFFF"/>
        </w:rPr>
        <w:t>由</w:t>
      </w:r>
      <w:r w:rsidR="006B2FBC">
        <w:rPr>
          <w:rFonts w:ascii="Arial" w:hAnsi="Arial" w:cs="Arial"/>
          <w:color w:val="202124"/>
          <w:shd w:val="clear" w:color="auto" w:fill="FFFFFF"/>
        </w:rPr>
        <w:t>Pivotal</w:t>
      </w:r>
      <w:r w:rsidR="006B2FBC">
        <w:rPr>
          <w:rFonts w:ascii="Arial" w:hAnsi="Arial" w:cs="Arial"/>
          <w:color w:val="202124"/>
          <w:shd w:val="clear" w:color="auto" w:fill="FFFFFF"/>
        </w:rPr>
        <w:t>团队提供的全新框架，其设计目的</w:t>
      </w:r>
      <w:r w:rsidR="006B2FBC">
        <w:rPr>
          <w:rFonts w:ascii="Arial" w:hAnsi="Arial" w:cs="Arial"/>
          <w:b/>
          <w:bCs/>
          <w:color w:val="202124"/>
          <w:shd w:val="clear" w:color="auto" w:fill="FFFFFF"/>
        </w:rPr>
        <w:t>是</w:t>
      </w:r>
      <w:r w:rsidR="006B2FBC">
        <w:rPr>
          <w:rFonts w:ascii="Arial" w:hAnsi="Arial" w:cs="Arial"/>
          <w:color w:val="202124"/>
          <w:shd w:val="clear" w:color="auto" w:fill="FFFFFF"/>
        </w:rPr>
        <w:t>用来简化新</w:t>
      </w:r>
      <w:r w:rsidR="006B2FBC">
        <w:rPr>
          <w:rFonts w:ascii="Arial" w:hAnsi="Arial" w:cs="Arial"/>
          <w:color w:val="202124"/>
          <w:shd w:val="clear" w:color="auto" w:fill="FFFFFF"/>
        </w:rPr>
        <w:t>Spring</w:t>
      </w:r>
      <w:r w:rsidR="006B2FBC">
        <w:rPr>
          <w:rFonts w:ascii="Arial" w:hAnsi="Arial" w:cs="Arial"/>
          <w:color w:val="202124"/>
          <w:shd w:val="clear" w:color="auto" w:fill="FFFFFF"/>
        </w:rPr>
        <w:t>应用的初始搭建以及开发过程。</w:t>
      </w:r>
      <w:r w:rsidR="006B2FB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B2FBC">
        <w:rPr>
          <w:rFonts w:ascii="Arial" w:hAnsi="Arial" w:cs="Arial"/>
          <w:color w:val="202124"/>
          <w:shd w:val="clear" w:color="auto" w:fill="FFFFFF"/>
        </w:rPr>
        <w:t>该框架使用了特定的方式来进行配置，从而使开发人员不再需要定义样板化的配置。</w:t>
      </w:r>
      <w:r w:rsidR="007968A2">
        <w:rPr>
          <w:rFonts w:ascii="Arial" w:hAnsi="Arial" w:cs="Arial" w:hint="eastAsia"/>
          <w:color w:val="202124"/>
          <w:shd w:val="clear" w:color="auto" w:fill="FFFFFF"/>
        </w:rPr>
        <w:t>本</w:t>
      </w:r>
      <w:r w:rsidR="009B17FD">
        <w:rPr>
          <w:rFonts w:ascii="Arial" w:hAnsi="Arial" w:cs="Arial" w:hint="eastAsia"/>
          <w:color w:val="202124"/>
          <w:shd w:val="clear" w:color="auto" w:fill="FFFFFF"/>
        </w:rPr>
        <w:t>项</w:t>
      </w:r>
      <w:r w:rsidR="007968A2">
        <w:rPr>
          <w:rFonts w:ascii="Arial" w:hAnsi="Arial" w:cs="Arial" w:hint="eastAsia"/>
          <w:color w:val="202124"/>
          <w:shd w:val="clear" w:color="auto" w:fill="FFFFFF"/>
        </w:rPr>
        <w:t>目后端即采用</w:t>
      </w:r>
      <w:proofErr w:type="spellStart"/>
      <w:r w:rsidR="007968A2">
        <w:rPr>
          <w:rFonts w:ascii="Arial" w:hAnsi="Arial" w:cs="Arial" w:hint="eastAsia"/>
          <w:color w:val="202124"/>
          <w:shd w:val="clear" w:color="auto" w:fill="FFFFFF"/>
        </w:rPr>
        <w:t>SpringBoot</w:t>
      </w:r>
      <w:proofErr w:type="spellEnd"/>
      <w:r w:rsidR="007968A2">
        <w:rPr>
          <w:rFonts w:ascii="Arial" w:hAnsi="Arial" w:cs="Arial" w:hint="eastAsia"/>
          <w:color w:val="202124"/>
          <w:shd w:val="clear" w:color="auto" w:fill="FFFFFF"/>
        </w:rPr>
        <w:t>框架</w:t>
      </w:r>
      <w:r w:rsidR="00C675F2">
        <w:rPr>
          <w:rFonts w:ascii="Arial" w:hAnsi="Arial" w:cs="Arial" w:hint="eastAsia"/>
          <w:color w:val="202124"/>
          <w:shd w:val="clear" w:color="auto" w:fill="FFFFFF"/>
        </w:rPr>
        <w:t>来</w:t>
      </w:r>
      <w:r w:rsidR="003F1D66">
        <w:rPr>
          <w:rFonts w:ascii="Arial" w:hAnsi="Arial" w:cs="Arial" w:hint="eastAsia"/>
          <w:color w:val="202124"/>
          <w:shd w:val="clear" w:color="auto" w:fill="FFFFFF"/>
        </w:rPr>
        <w:t>搭建</w:t>
      </w:r>
      <w:r w:rsidR="00475320">
        <w:rPr>
          <w:rFonts w:ascii="Arial" w:hAnsi="Arial" w:cs="Arial" w:hint="eastAsia"/>
          <w:color w:val="202124"/>
          <w:shd w:val="clear" w:color="auto" w:fill="FFFFFF"/>
        </w:rPr>
        <w:t>。</w:t>
      </w:r>
    </w:p>
    <w:p w14:paraId="000218CE" w14:textId="2013C510" w:rsidR="0092575E" w:rsidRPr="00461409" w:rsidRDefault="0092575E" w:rsidP="00614542">
      <w:pPr>
        <w:spacing w:after="120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JMeter</w:t>
      </w:r>
      <w:r>
        <w:rPr>
          <w:rFonts w:ascii="Arial" w:hAnsi="Arial" w:cs="Arial" w:hint="eastAsia"/>
          <w:color w:val="202124"/>
          <w:shd w:val="clear" w:color="auto" w:fill="FFFFFF"/>
        </w:rPr>
        <w:t>：</w:t>
      </w:r>
      <w:r w:rsidR="0063635A">
        <w:rPr>
          <w:rFonts w:ascii="Arial" w:hAnsi="Arial" w:cs="Arial"/>
          <w:color w:val="202124"/>
          <w:shd w:val="clear" w:color="auto" w:fill="FFFFFF"/>
        </w:rPr>
        <w:t>Apache </w:t>
      </w:r>
      <w:r w:rsidR="0063635A">
        <w:rPr>
          <w:rFonts w:ascii="Arial" w:hAnsi="Arial" w:cs="Arial"/>
          <w:b/>
          <w:bCs/>
          <w:color w:val="202124"/>
          <w:shd w:val="clear" w:color="auto" w:fill="FFFFFF"/>
        </w:rPr>
        <w:t>JMeter</w:t>
      </w:r>
      <w:r w:rsidR="0063635A">
        <w:rPr>
          <w:rFonts w:ascii="Arial" w:hAnsi="Arial" w:cs="Arial"/>
          <w:b/>
          <w:bCs/>
          <w:color w:val="202124"/>
          <w:shd w:val="clear" w:color="auto" w:fill="FFFFFF"/>
        </w:rPr>
        <w:t>是</w:t>
      </w:r>
      <w:r w:rsidR="0063635A">
        <w:rPr>
          <w:rFonts w:ascii="Arial" w:hAnsi="Arial" w:cs="Arial"/>
          <w:color w:val="202124"/>
          <w:shd w:val="clear" w:color="auto" w:fill="FFFFFF"/>
        </w:rPr>
        <w:t>Apache</w:t>
      </w:r>
      <w:r w:rsidR="0063635A">
        <w:rPr>
          <w:rFonts w:ascii="Arial" w:hAnsi="Arial" w:cs="Arial"/>
          <w:color w:val="202124"/>
          <w:shd w:val="clear" w:color="auto" w:fill="FFFFFF"/>
        </w:rPr>
        <w:t>组织开发的基于</w:t>
      </w:r>
      <w:r w:rsidR="0063635A">
        <w:rPr>
          <w:rFonts w:ascii="Arial" w:hAnsi="Arial" w:cs="Arial"/>
          <w:color w:val="202124"/>
          <w:shd w:val="clear" w:color="auto" w:fill="FFFFFF"/>
        </w:rPr>
        <w:t>Java</w:t>
      </w:r>
      <w:r w:rsidR="0063635A">
        <w:rPr>
          <w:rFonts w:ascii="Arial" w:hAnsi="Arial" w:cs="Arial"/>
          <w:color w:val="202124"/>
          <w:shd w:val="clear" w:color="auto" w:fill="FFFFFF"/>
        </w:rPr>
        <w:t>的压力测试工具。</w:t>
      </w:r>
      <w:r w:rsidR="0063635A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3635A">
        <w:rPr>
          <w:rFonts w:ascii="Arial" w:hAnsi="Arial" w:cs="Arial"/>
          <w:color w:val="202124"/>
          <w:shd w:val="clear" w:color="auto" w:fill="FFFFFF"/>
        </w:rPr>
        <w:t>用于对软件</w:t>
      </w:r>
      <w:proofErr w:type="gramStart"/>
      <w:r w:rsidR="0063635A">
        <w:rPr>
          <w:rFonts w:ascii="Arial" w:hAnsi="Arial" w:cs="Arial"/>
          <w:color w:val="202124"/>
          <w:shd w:val="clear" w:color="auto" w:fill="FFFFFF"/>
        </w:rPr>
        <w:t>做压力</w:t>
      </w:r>
      <w:proofErr w:type="gramEnd"/>
      <w:r w:rsidR="0063635A">
        <w:rPr>
          <w:rFonts w:ascii="Arial" w:hAnsi="Arial" w:cs="Arial"/>
          <w:color w:val="202124"/>
          <w:shd w:val="clear" w:color="auto" w:fill="FFFFFF"/>
        </w:rPr>
        <w:t>测试，它</w:t>
      </w:r>
      <w:r w:rsidR="007C38AE">
        <w:rPr>
          <w:rFonts w:ascii="Arial" w:hAnsi="Arial" w:cs="Arial" w:hint="eastAsia"/>
          <w:color w:val="202124"/>
          <w:shd w:val="clear" w:color="auto" w:fill="FFFFFF"/>
        </w:rPr>
        <w:t>被用于本项目的性能测试。</w:t>
      </w:r>
    </w:p>
    <w:p w14:paraId="4ACAA464" w14:textId="53F537BB" w:rsidR="00FB3866" w:rsidRPr="00FB3866" w:rsidRDefault="00614542" w:rsidP="00FB3866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15B84AAA" w14:textId="082BE8D3" w:rsidR="00F03B5C" w:rsidRDefault="0061454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0B2529">
        <w:rPr>
          <w:rFonts w:ascii="Times New Roman" w:hint="eastAsia"/>
          <w:i/>
          <w:snapToGrid/>
          <w:color w:val="0000FF"/>
        </w:rPr>
        <w:t>本小节应完整列出此</w:t>
      </w:r>
      <w:r>
        <w:rPr>
          <w:rFonts w:ascii="Times New Roman" w:hint="eastAsia"/>
          <w:b/>
          <w:i/>
          <w:snapToGrid/>
          <w:color w:val="0000FF"/>
        </w:rPr>
        <w:t>测试报告</w:t>
      </w:r>
      <w:r w:rsidRPr="000B2529">
        <w:rPr>
          <w:rFonts w:ascii="Times New Roman" w:hint="eastAsia"/>
          <w:i/>
          <w:snapToGrid/>
          <w:color w:val="0000FF"/>
        </w:rPr>
        <w:t>中其他部分所引用的所有文档。每个文档应标有标题、</w:t>
      </w:r>
      <w:r>
        <w:rPr>
          <w:rFonts w:ascii="Times New Roman" w:hint="eastAsia"/>
          <w:i/>
          <w:snapToGrid/>
          <w:color w:val="0000FF"/>
        </w:rPr>
        <w:t>报告</w:t>
      </w:r>
      <w:r w:rsidRPr="000B2529">
        <w:rPr>
          <w:rFonts w:ascii="Times New Roman" w:hint="eastAsia"/>
          <w:i/>
          <w:snapToGrid/>
          <w:color w:val="0000FF"/>
        </w:rPr>
        <w:t>号（如果适用）、日期和出版单位</w:t>
      </w:r>
      <w:r>
        <w:rPr>
          <w:rFonts w:ascii="Times New Roman" w:hint="eastAsia"/>
          <w:i/>
          <w:snapToGrid/>
          <w:color w:val="0000FF"/>
        </w:rPr>
        <w:t>等</w:t>
      </w:r>
      <w:r w:rsidRPr="000B2529">
        <w:rPr>
          <w:rFonts w:ascii="Times New Roman" w:hint="eastAsia"/>
          <w:i/>
          <w:snapToGrid/>
          <w:color w:val="0000FF"/>
        </w:rPr>
        <w:t>。列出可从中获取这些参考资料的来源。这些信息可以通过对附录或其他文档的引用来提供。</w:t>
      </w:r>
      <w:r>
        <w:rPr>
          <w:rFonts w:ascii="Times New Roman" w:hint="eastAsia"/>
          <w:i/>
          <w:snapToGrid/>
          <w:color w:val="0000FF"/>
        </w:rPr>
        <w:t>例如《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项目软件需求规约》、《</w:t>
      </w:r>
      <w:r>
        <w:rPr>
          <w:rFonts w:ascii="Times New Roman" w:hint="eastAsia"/>
          <w:i/>
          <w:snapToGrid/>
          <w:color w:val="0000FF"/>
        </w:rPr>
        <w:t>xxx</w:t>
      </w:r>
      <w:r>
        <w:rPr>
          <w:rFonts w:ascii="Times New Roman" w:hint="eastAsia"/>
          <w:i/>
          <w:snapToGrid/>
          <w:color w:val="0000FF"/>
        </w:rPr>
        <w:t>项目</w:t>
      </w:r>
      <w:r w:rsidRPr="000B2529">
        <w:rPr>
          <w:rFonts w:ascii="Times New Roman" w:hint="eastAsia"/>
          <w:i/>
          <w:snapToGrid/>
          <w:color w:val="0000FF"/>
        </w:rPr>
        <w:t>测试用例</w:t>
      </w:r>
      <w:r>
        <w:rPr>
          <w:rFonts w:ascii="Times New Roman" w:hint="eastAsia"/>
          <w:i/>
          <w:snapToGrid/>
          <w:color w:val="0000FF"/>
        </w:rPr>
        <w:t>》等。</w:t>
      </w:r>
      <w:r>
        <w:rPr>
          <w:rFonts w:ascii="Times New Roman" w:hint="eastAsia"/>
          <w:i/>
          <w:snapToGrid/>
          <w:color w:val="0000FF"/>
        </w:rPr>
        <w:t>]</w:t>
      </w:r>
    </w:p>
    <w:p w14:paraId="178FA1B3" w14:textId="303203DE" w:rsidR="002E22AA" w:rsidRDefault="00757278" w:rsidP="00614542">
      <w:pPr>
        <w:spacing w:after="12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5A095E">
        <w:rPr>
          <w:rFonts w:ascii="Arial" w:hAnsi="Arial" w:cs="Arial" w:hint="eastAsia"/>
          <w:color w:val="202124"/>
          <w:shd w:val="clear" w:color="auto" w:fill="FFFFFF"/>
        </w:rPr>
        <w:t>《测试报告</w:t>
      </w:r>
      <w:r w:rsidR="00537D16">
        <w:rPr>
          <w:rFonts w:ascii="Arial" w:hAnsi="Arial" w:cs="Arial" w:hint="eastAsia"/>
          <w:color w:val="202124"/>
          <w:shd w:val="clear" w:color="auto" w:fill="FFFFFF"/>
        </w:rPr>
        <w:t>template</w:t>
      </w:r>
      <w:r w:rsidR="005A095E">
        <w:rPr>
          <w:rFonts w:ascii="Arial" w:hAnsi="Arial" w:cs="Arial" w:hint="eastAsia"/>
          <w:color w:val="202124"/>
          <w:shd w:val="clear" w:color="auto" w:fill="FFFFFF"/>
        </w:rPr>
        <w:t>》</w:t>
      </w:r>
    </w:p>
    <w:p w14:paraId="71ABC8E1" w14:textId="39C4313E" w:rsidR="00A12696" w:rsidRPr="009718E3" w:rsidRDefault="00A02F7B" w:rsidP="009718E3">
      <w:pPr>
        <w:spacing w:after="120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 w:hint="eastAsia"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0006D1">
        <w:rPr>
          <w:rFonts w:ascii="Arial" w:hAnsi="Arial" w:cs="Arial" w:hint="eastAsia"/>
          <w:color w:val="202124"/>
          <w:shd w:val="clear" w:color="auto" w:fill="FFFFFF"/>
        </w:rPr>
        <w:t>《软件工程原理</w:t>
      </w:r>
      <w:r w:rsidR="0012428E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12428E">
        <w:rPr>
          <w:rFonts w:ascii="Arial" w:hAnsi="Arial" w:cs="Arial" w:hint="eastAsia"/>
          <w:color w:val="202124"/>
          <w:shd w:val="clear" w:color="auto" w:fill="FFFFFF"/>
        </w:rPr>
        <w:t>沈备军</w:t>
      </w:r>
      <w:r w:rsidR="0012428E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12428E">
        <w:rPr>
          <w:rFonts w:ascii="Arial" w:hAnsi="Arial" w:cs="Arial" w:hint="eastAsia"/>
          <w:color w:val="202124"/>
          <w:shd w:val="clear" w:color="auto" w:fill="FFFFFF"/>
        </w:rPr>
        <w:t>陈昊鹏等著</w:t>
      </w:r>
      <w:r w:rsidR="000006D1">
        <w:rPr>
          <w:rFonts w:ascii="Arial" w:hAnsi="Arial" w:cs="Arial" w:hint="eastAsia"/>
          <w:color w:val="202124"/>
          <w:shd w:val="clear" w:color="auto" w:fill="FFFFFF"/>
        </w:rPr>
        <w:t>》</w:t>
      </w:r>
    </w:p>
    <w:p w14:paraId="5A152629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70238E99" w14:textId="74551A0B" w:rsidR="00756153" w:rsidRDefault="00614542" w:rsidP="00791F09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Pr="00614542">
        <w:rPr>
          <w:rFonts w:ascii="Times New Roman" w:hint="eastAsia"/>
          <w:i/>
          <w:snapToGrid/>
          <w:color w:val="0000FF"/>
        </w:rPr>
        <w:t>本小节应说明此测试用例其他部分所包含的内容，并解释文档的组织方式。</w:t>
      </w:r>
      <w:r>
        <w:rPr>
          <w:rFonts w:ascii="Times New Roman" w:hint="eastAsia"/>
          <w:i/>
          <w:snapToGrid/>
          <w:color w:val="0000FF"/>
        </w:rPr>
        <w:t>]</w:t>
      </w:r>
    </w:p>
    <w:p w14:paraId="768B6186" w14:textId="7777777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C2945E4" w14:textId="36D1BFBC" w:rsidR="004B0E53" w:rsidRDefault="00F03B5C" w:rsidP="004B0E53">
      <w:pPr>
        <w:pStyle w:val="InfoBlue"/>
      </w:pPr>
      <w:r>
        <w:t>[</w:t>
      </w:r>
      <w:r w:rsidR="00836E8B">
        <w:rPr>
          <w:rFonts w:hint="eastAsia"/>
        </w:rPr>
        <w:t>简要说明测试的时间、地点、人员、测试方法</w:t>
      </w:r>
      <w:r w:rsidR="003B6ADF">
        <w:rPr>
          <w:rFonts w:hint="eastAsia"/>
        </w:rPr>
        <w:t>、测试内容</w:t>
      </w:r>
      <w:r w:rsidR="00836E8B">
        <w:rPr>
          <w:rFonts w:hint="eastAsia"/>
        </w:rPr>
        <w:t>等。</w:t>
      </w:r>
      <w:r>
        <w:t>]</w:t>
      </w:r>
    </w:p>
    <w:tbl>
      <w:tblPr>
        <w:tblStyle w:val="af0"/>
        <w:tblW w:w="0" w:type="auto"/>
        <w:tblInd w:w="720" w:type="dxa"/>
        <w:tblLook w:val="04A0" w:firstRow="1" w:lastRow="0" w:firstColumn="1" w:lastColumn="0" w:noHBand="0" w:noVBand="1"/>
      </w:tblPr>
      <w:tblGrid>
        <w:gridCol w:w="1729"/>
        <w:gridCol w:w="1702"/>
        <w:gridCol w:w="1715"/>
        <w:gridCol w:w="3201"/>
      </w:tblGrid>
      <w:tr w:rsidR="00887C6B" w14:paraId="090A602E" w14:textId="77777777" w:rsidTr="00887C6B">
        <w:tc>
          <w:tcPr>
            <w:tcW w:w="1729" w:type="dxa"/>
          </w:tcPr>
          <w:p w14:paraId="7B762410" w14:textId="66C61601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702" w:type="dxa"/>
          </w:tcPr>
          <w:p w14:paraId="3E700DFF" w14:textId="39A0BF63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人员</w:t>
            </w:r>
          </w:p>
        </w:tc>
        <w:tc>
          <w:tcPr>
            <w:tcW w:w="1715" w:type="dxa"/>
          </w:tcPr>
          <w:p w14:paraId="6BD5B34B" w14:textId="66DB09F6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3201" w:type="dxa"/>
          </w:tcPr>
          <w:p w14:paraId="004C4547" w14:textId="7C1A09C4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测试内容</w:t>
            </w:r>
          </w:p>
        </w:tc>
      </w:tr>
      <w:tr w:rsidR="00887C6B" w14:paraId="6784545A" w14:textId="77777777" w:rsidTr="00887C6B">
        <w:tc>
          <w:tcPr>
            <w:tcW w:w="1729" w:type="dxa"/>
          </w:tcPr>
          <w:p w14:paraId="6E187EB4" w14:textId="4AF08C1C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.</w:t>
            </w:r>
            <w:r>
              <w:t>8</w:t>
            </w:r>
          </w:p>
        </w:tc>
        <w:tc>
          <w:tcPr>
            <w:tcW w:w="1702" w:type="dxa"/>
          </w:tcPr>
          <w:p w14:paraId="6FABE247" w14:textId="7B1C0B84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天、周昱宏、陶昱丞、徐惠东</w:t>
            </w:r>
          </w:p>
        </w:tc>
        <w:tc>
          <w:tcPr>
            <w:tcW w:w="1715" w:type="dxa"/>
          </w:tcPr>
          <w:p w14:paraId="3014BFDF" w14:textId="35B78BFD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使用J</w:t>
            </w:r>
            <w:r>
              <w:t>u</w:t>
            </w:r>
            <w:r>
              <w:rPr>
                <w:rFonts w:hint="eastAsia"/>
              </w:rPr>
              <w:t>nit测试工具</w:t>
            </w:r>
          </w:p>
        </w:tc>
        <w:tc>
          <w:tcPr>
            <w:tcW w:w="3201" w:type="dxa"/>
          </w:tcPr>
          <w:p w14:paraId="27118E14" w14:textId="640A86F4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t>对</w:t>
            </w:r>
            <w:r w:rsidR="00946EEE">
              <w:rPr>
                <w:rFonts w:hint="eastAsia"/>
              </w:rPr>
              <w:t>项目</w:t>
            </w:r>
            <w:r>
              <w:rPr>
                <w:rFonts w:hint="eastAsia"/>
              </w:rPr>
              <w:t>后端Controller、Repository、Dao</w:t>
            </w:r>
            <w:proofErr w:type="gramStart"/>
            <w:r>
              <w:rPr>
                <w:rFonts w:hint="eastAsia"/>
              </w:rPr>
              <w:t>层</w:t>
            </w:r>
            <w:r w:rsidR="008A0A21">
              <w:rPr>
                <w:rFonts w:hint="eastAsia"/>
              </w:rPr>
              <w:t>所有</w:t>
            </w:r>
            <w:proofErr w:type="gramEnd"/>
            <w:r w:rsidR="008A0A21">
              <w:rPr>
                <w:rFonts w:hint="eastAsia"/>
              </w:rPr>
              <w:t>函数</w:t>
            </w:r>
            <w:r>
              <w:rPr>
                <w:rFonts w:hint="eastAsia"/>
              </w:rPr>
              <w:t>分别进行单元测试。</w:t>
            </w:r>
          </w:p>
        </w:tc>
      </w:tr>
      <w:tr w:rsidR="00887C6B" w14:paraId="7B1EDABD" w14:textId="77777777" w:rsidTr="00887C6B">
        <w:tc>
          <w:tcPr>
            <w:tcW w:w="1729" w:type="dxa"/>
          </w:tcPr>
          <w:p w14:paraId="5AA4FEA6" w14:textId="343D1459" w:rsidR="00887C6B" w:rsidRDefault="00887C6B" w:rsidP="00F560D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2</w:t>
            </w:r>
            <w:r>
              <w:t>021.8</w:t>
            </w:r>
          </w:p>
        </w:tc>
        <w:tc>
          <w:tcPr>
            <w:tcW w:w="1702" w:type="dxa"/>
          </w:tcPr>
          <w:p w14:paraId="1065A6BE" w14:textId="5FED446A" w:rsidR="00887C6B" w:rsidRDefault="000559A0" w:rsidP="00F560DD">
            <w:pPr>
              <w:pStyle w:val="a9"/>
              <w:ind w:left="0"/>
            </w:pPr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天、周昱宏、陶昱丞、徐惠东</w:t>
            </w:r>
          </w:p>
        </w:tc>
        <w:tc>
          <w:tcPr>
            <w:tcW w:w="1715" w:type="dxa"/>
          </w:tcPr>
          <w:p w14:paraId="26BA8A03" w14:textId="09F47394" w:rsidR="00887C6B" w:rsidRDefault="00980A05" w:rsidP="00F560DD">
            <w:pPr>
              <w:pStyle w:val="a9"/>
              <w:ind w:left="0"/>
            </w:pPr>
            <w:proofErr w:type="spellStart"/>
            <w:r>
              <w:rPr>
                <w:rFonts w:hint="eastAsia"/>
              </w:rPr>
              <w:t>SpringBoot</w:t>
            </w:r>
            <w:proofErr w:type="spellEnd"/>
            <w:r>
              <w:rPr>
                <w:rFonts w:hint="eastAsia"/>
              </w:rPr>
              <w:t>自带工具</w:t>
            </w:r>
          </w:p>
        </w:tc>
        <w:tc>
          <w:tcPr>
            <w:tcW w:w="3201" w:type="dxa"/>
          </w:tcPr>
          <w:p w14:paraId="5D4D5766" w14:textId="0B5A97A1" w:rsidR="00887C6B" w:rsidRDefault="00CE04C5" w:rsidP="00F560DD">
            <w:pPr>
              <w:pStyle w:val="a9"/>
              <w:ind w:left="0"/>
            </w:pPr>
            <w:r>
              <w:rPr>
                <w:rFonts w:hint="eastAsia"/>
              </w:rPr>
              <w:t>对</w:t>
            </w:r>
            <w:r w:rsidR="00D12BD3">
              <w:rPr>
                <w:rFonts w:hint="eastAsia"/>
              </w:rPr>
              <w:t>项目</w:t>
            </w:r>
            <w:r>
              <w:rPr>
                <w:rFonts w:hint="eastAsia"/>
              </w:rPr>
              <w:t>后端所有函数进行集成测试</w:t>
            </w:r>
          </w:p>
        </w:tc>
      </w:tr>
      <w:tr w:rsidR="00887C6B" w14:paraId="39D45C6E" w14:textId="77777777" w:rsidTr="00887C6B">
        <w:tc>
          <w:tcPr>
            <w:tcW w:w="1729" w:type="dxa"/>
          </w:tcPr>
          <w:p w14:paraId="70EF5650" w14:textId="16D92656" w:rsidR="00887C6B" w:rsidRDefault="00D81DB1" w:rsidP="00F560D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>
              <w:t>021.9</w:t>
            </w:r>
          </w:p>
        </w:tc>
        <w:tc>
          <w:tcPr>
            <w:tcW w:w="1702" w:type="dxa"/>
          </w:tcPr>
          <w:p w14:paraId="2E4D120B" w14:textId="23A05D14" w:rsidR="00887C6B" w:rsidRDefault="00D81DB1" w:rsidP="00F560DD">
            <w:pPr>
              <w:pStyle w:val="a9"/>
              <w:ind w:left="0"/>
            </w:pPr>
            <w:r>
              <w:rPr>
                <w:rFonts w:hint="eastAsia"/>
              </w:rPr>
              <w:t>徐惠东</w:t>
            </w:r>
          </w:p>
        </w:tc>
        <w:tc>
          <w:tcPr>
            <w:tcW w:w="1715" w:type="dxa"/>
          </w:tcPr>
          <w:p w14:paraId="5DB9ECB0" w14:textId="7859FDA0" w:rsidR="00887C6B" w:rsidRDefault="00D81DB1" w:rsidP="00F560DD">
            <w:pPr>
              <w:pStyle w:val="a9"/>
              <w:ind w:left="0"/>
            </w:pPr>
            <w:r>
              <w:rPr>
                <w:rFonts w:hint="eastAsia"/>
              </w:rPr>
              <w:t>Apache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</w:t>
            </w:r>
            <w:r w:rsidR="00233839">
              <w:rPr>
                <w:rFonts w:hint="eastAsia"/>
              </w:rPr>
              <w:t>m</w:t>
            </w:r>
            <w:r>
              <w:rPr>
                <w:rFonts w:hint="eastAsia"/>
              </w:rPr>
              <w:t>eter</w:t>
            </w:r>
            <w:proofErr w:type="spellEnd"/>
          </w:p>
        </w:tc>
        <w:tc>
          <w:tcPr>
            <w:tcW w:w="3201" w:type="dxa"/>
          </w:tcPr>
          <w:p w14:paraId="40B9FAB9" w14:textId="5A5C4679" w:rsidR="00887C6B" w:rsidRDefault="00233839" w:rsidP="00F560DD">
            <w:pPr>
              <w:pStyle w:val="a9"/>
              <w:ind w:left="0"/>
            </w:pPr>
            <w:r>
              <w:rPr>
                <w:rFonts w:hint="eastAsia"/>
              </w:rPr>
              <w:t>对</w:t>
            </w:r>
            <w:r w:rsidR="008C6D82">
              <w:rPr>
                <w:rFonts w:hint="eastAsia"/>
              </w:rPr>
              <w:t>项目所有</w:t>
            </w:r>
            <w:r>
              <w:rPr>
                <w:rFonts w:hint="eastAsia"/>
              </w:rPr>
              <w:t>后端</w:t>
            </w:r>
            <w:r w:rsidR="008C6D82">
              <w:rPr>
                <w:rFonts w:hint="eastAsia"/>
              </w:rPr>
              <w:t>函数</w:t>
            </w:r>
            <w:r w:rsidR="009359FA">
              <w:rPr>
                <w:rFonts w:hint="eastAsia"/>
              </w:rPr>
              <w:t>（除涉及WebSocket）</w:t>
            </w:r>
            <w:r w:rsidR="003C7E08">
              <w:rPr>
                <w:rFonts w:hint="eastAsia"/>
              </w:rPr>
              <w:t>进行性能测试</w:t>
            </w:r>
          </w:p>
        </w:tc>
      </w:tr>
      <w:tr w:rsidR="00887C6B" w14:paraId="2ED1058D" w14:textId="77777777" w:rsidTr="00887C6B">
        <w:tc>
          <w:tcPr>
            <w:tcW w:w="1729" w:type="dxa"/>
          </w:tcPr>
          <w:p w14:paraId="118ED929" w14:textId="056363F7" w:rsidR="00887C6B" w:rsidRDefault="003977CF" w:rsidP="00F560D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>
              <w:t>021.9</w:t>
            </w:r>
          </w:p>
        </w:tc>
        <w:tc>
          <w:tcPr>
            <w:tcW w:w="1702" w:type="dxa"/>
          </w:tcPr>
          <w:p w14:paraId="61E57841" w14:textId="50FE9DF2" w:rsidR="00887C6B" w:rsidRDefault="003977CF" w:rsidP="00F560DD">
            <w:pPr>
              <w:pStyle w:val="a9"/>
              <w:ind w:left="0"/>
            </w:pPr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天</w:t>
            </w:r>
          </w:p>
        </w:tc>
        <w:tc>
          <w:tcPr>
            <w:tcW w:w="1715" w:type="dxa"/>
          </w:tcPr>
          <w:p w14:paraId="3B4335E6" w14:textId="6F098443" w:rsidR="00887C6B" w:rsidRDefault="0081681A" w:rsidP="00F560DD">
            <w:pPr>
              <w:pStyle w:val="a9"/>
              <w:ind w:left="0"/>
            </w:pPr>
            <w:r>
              <w:rPr>
                <w:rFonts w:hint="eastAsia"/>
              </w:rPr>
              <w:t>Apache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</w:t>
            </w:r>
            <w:r>
              <w:t>meter</w:t>
            </w:r>
            <w:proofErr w:type="spellEnd"/>
          </w:p>
        </w:tc>
        <w:tc>
          <w:tcPr>
            <w:tcW w:w="3201" w:type="dxa"/>
          </w:tcPr>
          <w:p w14:paraId="1C777BB1" w14:textId="3CE9852A" w:rsidR="00887C6B" w:rsidRDefault="0081681A" w:rsidP="00F560DD">
            <w:pPr>
              <w:pStyle w:val="a9"/>
              <w:ind w:left="0"/>
            </w:pPr>
            <w:r>
              <w:rPr>
                <w:rFonts w:hint="eastAsia"/>
              </w:rPr>
              <w:t>对项目后端涉及WebSocket的函数</w:t>
            </w:r>
            <w:r w:rsidR="00E643D8">
              <w:rPr>
                <w:rFonts w:hint="eastAsia"/>
              </w:rPr>
              <w:t>进行性能测试</w:t>
            </w:r>
          </w:p>
        </w:tc>
      </w:tr>
      <w:tr w:rsidR="00542648" w14:paraId="37A49672" w14:textId="77777777" w:rsidTr="00887C6B">
        <w:tc>
          <w:tcPr>
            <w:tcW w:w="1729" w:type="dxa"/>
          </w:tcPr>
          <w:p w14:paraId="5B4329B0" w14:textId="2C46DBF4" w:rsidR="00542648" w:rsidRDefault="00542648" w:rsidP="00F560D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  <w:r>
              <w:t>021.9</w:t>
            </w:r>
          </w:p>
        </w:tc>
        <w:tc>
          <w:tcPr>
            <w:tcW w:w="1702" w:type="dxa"/>
          </w:tcPr>
          <w:p w14:paraId="3AA32DEA" w14:textId="360EB5D4" w:rsidR="00542648" w:rsidRDefault="00542648" w:rsidP="00F560DD">
            <w:pPr>
              <w:pStyle w:val="a9"/>
              <w:ind w:left="0"/>
            </w:pPr>
            <w:r>
              <w:rPr>
                <w:rFonts w:hint="eastAsia"/>
              </w:rPr>
              <w:t>周昱宏、陶昱丞</w:t>
            </w:r>
          </w:p>
        </w:tc>
        <w:tc>
          <w:tcPr>
            <w:tcW w:w="1715" w:type="dxa"/>
          </w:tcPr>
          <w:p w14:paraId="21252FD8" w14:textId="2F30A949" w:rsidR="00542648" w:rsidRDefault="00AA0E9C" w:rsidP="00F560DD">
            <w:pPr>
              <w:pStyle w:val="a9"/>
              <w:ind w:left="0"/>
            </w:pPr>
            <w:r>
              <w:rPr>
                <w:rFonts w:hint="eastAsia"/>
              </w:rPr>
              <w:t>Cavy</w:t>
            </w:r>
          </w:p>
        </w:tc>
        <w:tc>
          <w:tcPr>
            <w:tcW w:w="3201" w:type="dxa"/>
          </w:tcPr>
          <w:p w14:paraId="2AA93009" w14:textId="6D6C2C51" w:rsidR="00542648" w:rsidRDefault="00AA0E9C" w:rsidP="00F560DD">
            <w:pPr>
              <w:pStyle w:val="a9"/>
              <w:ind w:left="0"/>
            </w:pPr>
            <w:r>
              <w:rPr>
                <w:rFonts w:hint="eastAsia"/>
              </w:rPr>
              <w:t>对项目前端进行功能测试</w:t>
            </w:r>
          </w:p>
        </w:tc>
      </w:tr>
    </w:tbl>
    <w:p w14:paraId="27B55BCD" w14:textId="77777777" w:rsidR="00F560DD" w:rsidRPr="00F560DD" w:rsidRDefault="00F560DD" w:rsidP="00F560DD">
      <w:pPr>
        <w:pStyle w:val="a9"/>
      </w:pPr>
    </w:p>
    <w:p w14:paraId="366B318B" w14:textId="77777777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495862AF" w14:textId="04FB7990" w:rsidR="00F03B5C" w:rsidRDefault="004B0E53" w:rsidP="00B01E70">
      <w:pPr>
        <w:pStyle w:val="InfoBlue"/>
      </w:pPr>
      <w:r>
        <w:t>[</w:t>
      </w:r>
      <w:r>
        <w:rPr>
          <w:rFonts w:hint="eastAsia"/>
        </w:rPr>
        <w:t>简要地</w:t>
      </w:r>
      <w:r w:rsidR="0016113A">
        <w:rPr>
          <w:rFonts w:hint="eastAsia"/>
        </w:rPr>
        <w:t>描述测试所使用的软硬件环境</w:t>
      </w:r>
      <w:r w:rsidR="009C7261">
        <w:rPr>
          <w:rFonts w:hint="eastAsia"/>
        </w:rPr>
        <w:t>及其</w:t>
      </w:r>
      <w:r w:rsidR="005E7E40">
        <w:rPr>
          <w:rFonts w:hint="eastAsia"/>
        </w:rPr>
        <w:t>配置</w:t>
      </w:r>
      <w:r w:rsidR="0016113A">
        <w:rPr>
          <w:rFonts w:hint="eastAsia"/>
        </w:rPr>
        <w:t>。</w:t>
      </w:r>
      <w:r>
        <w:t>]</w:t>
      </w:r>
    </w:p>
    <w:p w14:paraId="3E73343F" w14:textId="21BECFA7" w:rsidR="004E3A26" w:rsidRDefault="00D6285B" w:rsidP="004E3A26">
      <w:pPr>
        <w:pStyle w:val="a9"/>
      </w:pPr>
      <w:r>
        <w:rPr>
          <w:rFonts w:hint="eastAsia"/>
        </w:rPr>
        <w:t>服务器：</w:t>
      </w:r>
      <w:r w:rsidR="00CA01CE">
        <w:rPr>
          <w:rFonts w:hint="eastAsia"/>
        </w:rPr>
        <w:t>华为云</w:t>
      </w:r>
      <w:r w:rsidR="00D00FA1">
        <w:rPr>
          <w:rFonts w:hint="eastAsia"/>
        </w:rPr>
        <w:t>2核4G</w:t>
      </w:r>
      <w:r w:rsidR="00F6711B">
        <w:rPr>
          <w:rFonts w:hint="eastAsia"/>
        </w:rPr>
        <w:t>服务器</w:t>
      </w:r>
      <w:r w:rsidR="00537D16">
        <w:rPr>
          <w:rFonts w:hint="eastAsia"/>
        </w:rPr>
        <w:t>两</w:t>
      </w:r>
      <w:r w:rsidR="00F6711B">
        <w:rPr>
          <w:rFonts w:hint="eastAsia"/>
        </w:rPr>
        <w:t>台</w:t>
      </w:r>
      <w:r w:rsidR="00537D16">
        <w:rPr>
          <w:rFonts w:hint="eastAsia"/>
        </w:rPr>
        <w:t>，4核8</w:t>
      </w:r>
      <w:r w:rsidR="00537D16">
        <w:t>G</w:t>
      </w:r>
      <w:r w:rsidR="00537D16">
        <w:rPr>
          <w:rFonts w:hint="eastAsia"/>
        </w:rPr>
        <w:t>服务器一台</w:t>
      </w:r>
    </w:p>
    <w:p w14:paraId="2C07A5B6" w14:textId="7F734EA8" w:rsidR="00F6711B" w:rsidRDefault="003D4CD1" w:rsidP="004E3A26">
      <w:pPr>
        <w:pStyle w:val="a9"/>
      </w:pPr>
      <w:r>
        <w:rPr>
          <w:rFonts w:hint="eastAsia"/>
        </w:rPr>
        <w:t>数据库：MySQL、MongoDB、Redi</w:t>
      </w:r>
      <w:r w:rsidR="00A208ED">
        <w:rPr>
          <w:rFonts w:hint="eastAsia"/>
        </w:rPr>
        <w:t>s</w:t>
      </w:r>
    </w:p>
    <w:p w14:paraId="059D8FAD" w14:textId="32789D24" w:rsidR="00A208ED" w:rsidRDefault="00DF4D57" w:rsidP="004E3A26">
      <w:pPr>
        <w:pStyle w:val="a9"/>
      </w:pPr>
      <w:r>
        <w:rPr>
          <w:rFonts w:hint="eastAsia"/>
        </w:rPr>
        <w:t>网络协议：Http协议</w:t>
      </w:r>
    </w:p>
    <w:p w14:paraId="58313FC0" w14:textId="4FDD04FA" w:rsidR="00DF4D57" w:rsidRPr="004E3A26" w:rsidRDefault="00156E32" w:rsidP="004E3A26">
      <w:pPr>
        <w:pStyle w:val="a9"/>
      </w:pPr>
      <w:r>
        <w:rPr>
          <w:rFonts w:hint="eastAsia"/>
        </w:rPr>
        <w:t>测试工具：JMeter</w:t>
      </w:r>
    </w:p>
    <w:p w14:paraId="5ECEAE76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A07CB5F" w14:textId="77777777"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14:paraId="5811C192" w14:textId="77777777"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</w:t>
      </w:r>
      <w:proofErr w:type="gramStart"/>
      <w:r w:rsidR="00B01E70">
        <w:rPr>
          <w:rFonts w:hint="eastAsia"/>
        </w:rPr>
        <w:t>如</w:t>
      </w:r>
      <w:r>
        <w:rPr>
          <w:rFonts w:hint="eastAsia"/>
        </w:rPr>
        <w:t>需求</w:t>
      </w:r>
      <w:proofErr w:type="gramEnd"/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14:paraId="3C3BD182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proofErr w:type="spellStart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  <w:proofErr w:type="spellEnd"/>
    </w:p>
    <w:p w14:paraId="5DE14F67" w14:textId="77777777" w:rsidR="00B01E70" w:rsidRDefault="00B01E70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5E7E40" w:rsidRPr="005E7E40">
        <w:rPr>
          <w:rFonts w:ascii="Times New Roman" w:hint="eastAsia"/>
          <w:i/>
          <w:snapToGrid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功能和</w:t>
      </w:r>
      <w:r w:rsidR="004D536E">
        <w:rPr>
          <w:rFonts w:ascii="Times New Roman" w:hint="eastAsia"/>
          <w:i/>
          <w:snapToGrid/>
          <w:color w:val="0000FF"/>
        </w:rPr>
        <w:t>软件</w:t>
      </w:r>
      <w:r w:rsidR="005E7E40" w:rsidRPr="005E7E40">
        <w:rPr>
          <w:rFonts w:ascii="Times New Roman" w:hint="eastAsia"/>
          <w:i/>
          <w:snapToGrid/>
          <w:color w:val="0000FF"/>
        </w:rPr>
        <w:t>需求</w:t>
      </w:r>
      <w:r w:rsidR="004D536E">
        <w:rPr>
          <w:rFonts w:ascii="Times New Roman" w:hint="eastAsia"/>
          <w:i/>
          <w:snapToGrid/>
          <w:color w:val="0000FF"/>
        </w:rPr>
        <w:t>规约</w:t>
      </w:r>
      <w:r w:rsidR="005E7E40" w:rsidRPr="005E7E40">
        <w:rPr>
          <w:rFonts w:ascii="Times New Roman" w:hint="eastAsia"/>
          <w:i/>
          <w:snapToGrid/>
          <w:color w:val="0000FF"/>
        </w:rPr>
        <w:t>中所有需求</w:t>
      </w:r>
      <w:r w:rsidR="005E7E40" w:rsidRPr="005E7E40">
        <w:rPr>
          <w:rFonts w:ascii="Times New Roman" w:hint="eastAsia"/>
          <w:i/>
          <w:snapToGrid/>
          <w:color w:val="0000FF"/>
        </w:rPr>
        <w:t>/</w:t>
      </w:r>
      <w:r w:rsidR="005E7E40" w:rsidRPr="005E7E40">
        <w:rPr>
          <w:rFonts w:ascii="Times New Roman" w:hint="eastAsia"/>
          <w:i/>
          <w:snapToGrid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snapToGrid/>
          <w:color w:val="0000FF"/>
        </w:rPr>
        <w:t>100%</w:t>
      </w:r>
      <w:r w:rsidR="005E7E40" w:rsidRPr="005E7E40">
        <w:rPr>
          <w:rFonts w:ascii="Times New Roman" w:hint="eastAsia"/>
          <w:i/>
          <w:snapToGrid/>
          <w:color w:val="0000FF"/>
        </w:rPr>
        <w:t>的目标。</w:t>
      </w:r>
      <w:r w:rsidR="009A01E2">
        <w:rPr>
          <w:rFonts w:ascii="Times New Roman" w:hint="eastAsia"/>
          <w:i/>
          <w:snapToGrid/>
          <w:color w:val="0000FF"/>
        </w:rPr>
        <w:t>需给出功能测试及非功能测试的</w:t>
      </w:r>
      <w:r w:rsidR="00C6379D">
        <w:rPr>
          <w:rFonts w:ascii="Times New Roman" w:hint="eastAsia"/>
          <w:i/>
          <w:snapToGrid/>
          <w:color w:val="0000FF"/>
        </w:rPr>
        <w:t>需求覆盖情况。</w:t>
      </w:r>
      <w:r w:rsidR="003B6ADF">
        <w:rPr>
          <w:rFonts w:ascii="Times New Roman" w:hint="eastAsia"/>
          <w:i/>
          <w:snapToGrid/>
          <w:color w:val="0000FF"/>
        </w:rPr>
        <w:t>对于功能测试，</w:t>
      </w:r>
      <w:r w:rsidR="009A01E2">
        <w:rPr>
          <w:rFonts w:ascii="Times New Roman" w:hint="eastAsia"/>
          <w:i/>
          <w:snapToGrid/>
          <w:color w:val="0000FF"/>
        </w:rPr>
        <w:t>需</w:t>
      </w:r>
      <w:r w:rsidR="003B6ADF">
        <w:rPr>
          <w:rFonts w:ascii="Times New Roman" w:hint="eastAsia"/>
          <w:i/>
          <w:snapToGrid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snapToGrid/>
          <w:color w:val="0000FF"/>
        </w:rPr>
        <w:t>需求覆盖率</w:t>
      </w:r>
      <w:r w:rsidR="003B6ADF">
        <w:rPr>
          <w:rFonts w:ascii="Times New Roman" w:hint="eastAsia"/>
          <w:i/>
          <w:snapToGrid/>
          <w:color w:val="0000FF"/>
        </w:rPr>
        <w:t>未达到</w:t>
      </w:r>
      <w:r w:rsidR="003B6ADF">
        <w:rPr>
          <w:rFonts w:ascii="Times New Roman" w:hint="eastAsia"/>
          <w:i/>
          <w:snapToGrid/>
          <w:color w:val="0000FF"/>
        </w:rPr>
        <w:t>100%</w:t>
      </w:r>
      <w:r w:rsidR="00131345">
        <w:rPr>
          <w:rFonts w:ascii="Times New Roman" w:hint="eastAsia"/>
          <w:i/>
          <w:snapToGrid/>
          <w:color w:val="0000FF"/>
        </w:rPr>
        <w:t>可在备注项中</w:t>
      </w:r>
      <w:r w:rsidR="003B6ADF">
        <w:rPr>
          <w:rFonts w:ascii="Times New Roman" w:hint="eastAsia"/>
          <w:i/>
          <w:snapToGrid/>
          <w:color w:val="0000FF"/>
        </w:rPr>
        <w:t>说明</w:t>
      </w:r>
      <w:r w:rsidR="009A01E2">
        <w:rPr>
          <w:rFonts w:ascii="Times New Roman" w:hint="eastAsia"/>
          <w:i/>
          <w:snapToGrid/>
          <w:color w:val="0000FF"/>
        </w:rPr>
        <w:t>原因及未测试内容</w:t>
      </w:r>
      <w:r w:rsidR="003B6ADF">
        <w:rPr>
          <w:rFonts w:ascii="Times New Roman" w:hint="eastAsia"/>
          <w:i/>
          <w:snapToGrid/>
          <w:color w:val="0000FF"/>
        </w:rPr>
        <w:t>。</w:t>
      </w:r>
      <w:r w:rsidR="00131345">
        <w:rPr>
          <w:rFonts w:ascii="Times New Roman" w:hint="eastAsia"/>
          <w:i/>
          <w:snapToGrid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27B000D4" w14:textId="77777777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61C99C3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0025F57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3243920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6545D54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4313201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FC2E7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334141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FF4712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5FA4DB9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528980F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64C7ED5E" w14:textId="77777777" w:rsidTr="00BF6954">
        <w:tc>
          <w:tcPr>
            <w:tcW w:w="993" w:type="dxa"/>
            <w:vMerge w:val="restart"/>
          </w:tcPr>
          <w:p w14:paraId="4B46159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5AB63EE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979" w:type="dxa"/>
          </w:tcPr>
          <w:p w14:paraId="1C9738D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706CA10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269FB8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6E36B9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DA3823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6DC7EDC9" w14:textId="77777777" w:rsidTr="00BF6954">
        <w:tc>
          <w:tcPr>
            <w:tcW w:w="993" w:type="dxa"/>
            <w:vMerge/>
          </w:tcPr>
          <w:p w14:paraId="64EA2A7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66C89C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979" w:type="dxa"/>
          </w:tcPr>
          <w:p w14:paraId="0CEE49A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C8C1B2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5FB7E3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C24E66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A7FDF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F86C0BC" w14:textId="77777777" w:rsidTr="00BF6954">
        <w:tc>
          <w:tcPr>
            <w:tcW w:w="993" w:type="dxa"/>
            <w:vMerge/>
          </w:tcPr>
          <w:p w14:paraId="29FA232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C23F8D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14:paraId="0B0F4B19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4C0A7A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4DED1DB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98EF9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22C10A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114ADD01" w14:textId="77777777" w:rsidTr="00BF6954">
        <w:tc>
          <w:tcPr>
            <w:tcW w:w="993" w:type="dxa"/>
            <w:vMerge/>
          </w:tcPr>
          <w:p w14:paraId="4F9CDAB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F807AD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EF4B54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CDB9A0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6FB180B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7A4F6A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E983C3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4B76A9D5" w14:textId="77777777" w:rsidTr="00BF6954">
        <w:tc>
          <w:tcPr>
            <w:tcW w:w="993" w:type="dxa"/>
            <w:vMerge w:val="restart"/>
          </w:tcPr>
          <w:p w14:paraId="000D2CB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1479D2B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20953C4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18354A3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4F6D2E5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A97C44E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1B52B21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E87CAD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A7D7EC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2C9C72C7" w14:textId="77777777" w:rsidTr="00BF6954">
        <w:tc>
          <w:tcPr>
            <w:tcW w:w="993" w:type="dxa"/>
            <w:vMerge/>
          </w:tcPr>
          <w:p w14:paraId="225E3A08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3E4FCB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52C051C6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70DE97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2BC2D147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BE3501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A85084F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6450B91B" w14:textId="77777777" w:rsidTr="00BF6954">
        <w:tc>
          <w:tcPr>
            <w:tcW w:w="993" w:type="dxa"/>
            <w:vMerge/>
          </w:tcPr>
          <w:p w14:paraId="08EBF8F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FBBBA54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14:paraId="3FE8201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7245B63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58D2CBEA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9E5BFE1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6DFED57B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3EED491" w14:textId="77777777" w:rsidTr="00BF6954">
        <w:tc>
          <w:tcPr>
            <w:tcW w:w="993" w:type="dxa"/>
          </w:tcPr>
          <w:p w14:paraId="07DA3088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8847E3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6DEACF4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641EEC0C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115281F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550D95E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9AFAF8F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14:paraId="547C88E1" w14:textId="77777777" w:rsidTr="00BF6954">
        <w:tc>
          <w:tcPr>
            <w:tcW w:w="993" w:type="dxa"/>
          </w:tcPr>
          <w:p w14:paraId="0C5DB3CB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1C7228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4F8550B7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48765FFD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004D3FC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E94B173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196861CC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489BFB4D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3049177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014D4991" w14:textId="77777777"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0D0BF028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5BAC19B8" w14:textId="77777777" w:rsidTr="007614BC">
        <w:tc>
          <w:tcPr>
            <w:tcW w:w="1596" w:type="dxa"/>
            <w:shd w:val="clear" w:color="auto" w:fill="E7E6E6" w:themeFill="background2"/>
          </w:tcPr>
          <w:p w14:paraId="1E08F60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58D2C15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28512767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4C6159F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4DC4E70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15E05F1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2E634DFE" w14:textId="77777777" w:rsidTr="007614BC">
        <w:tc>
          <w:tcPr>
            <w:tcW w:w="1596" w:type="dxa"/>
          </w:tcPr>
          <w:p w14:paraId="74637C0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279B51F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CA38C8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7953DCAE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2145E8C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12003E5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14:paraId="6B12A9A8" w14:textId="77777777" w:rsidTr="007614BC">
        <w:tc>
          <w:tcPr>
            <w:tcW w:w="1596" w:type="dxa"/>
          </w:tcPr>
          <w:p w14:paraId="32B3D55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80BB90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34C52BC3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14:paraId="0B2CADD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4C16987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14:paraId="19E46C12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14:paraId="460377EF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0E1CE6DE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5D17A5D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504FFF9A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280D8B2B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2AA0AA64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59F88CBB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0B599E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01DD985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D29493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3E9E0F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E68B12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162342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F77EBC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69DE85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2E66B41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CAD71CF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4F3D9D5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09A96E0A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BBF4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68686" w14:textId="6E2B3A6F" w:rsidR="009C7261" w:rsidRPr="007F35AF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9A32" w14:textId="3030F683" w:rsidR="009C7261" w:rsidRPr="007F35AF" w:rsidRDefault="00537D1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5000" w14:textId="699C209A" w:rsidR="009C7261" w:rsidRPr="007F35AF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浏览商品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FB0" w14:textId="7B47DA6F" w:rsidR="009C7261" w:rsidRPr="007F35AF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商品名字对不齐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7BEA" w14:textId="7D19BE1E" w:rsidR="009C7261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浏览商品页面的商品名字与价格无法对齐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85D7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14:paraId="36E508B3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F1C72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31EB3" w14:textId="40BD780A" w:rsidR="009C7261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856" w14:textId="3322CCE8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6E2" w14:textId="65817999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F532" w14:textId="6FF001C9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B68BD" w14:textId="6694A7A3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F1E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14:paraId="096DC28A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B8B34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80B02" w14:textId="3650BDFC" w:rsidR="009C7261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</w:t>
            </w: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F948" w14:textId="0E93CB50" w:rsidR="009C7261" w:rsidRPr="007F35AF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29C8" w14:textId="5DEAB47E" w:rsidR="009C7261" w:rsidRPr="007F35AF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上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传商品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A357" w14:textId="1013DE2F" w:rsidR="009C7261" w:rsidRPr="007F35AF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键盘样式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1799" w14:textId="68C8199B" w:rsidR="009C7261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不会弹出数字键盘而是英文键盘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1DFF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BA779E" w:rsidRPr="00790B3E" w14:paraId="65CA9C97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A8412" w14:textId="653F5C88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96E2C" w14:textId="45A6AFF8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5A55" w14:textId="057D166B" w:rsidR="00BA779E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729B" w14:textId="4973EAB0" w:rsidR="00BA779E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上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传需求</w:t>
            </w:r>
            <w:proofErr w:type="gram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6460" w14:textId="7255010B" w:rsidR="00BA779E" w:rsidRPr="007F35AF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键盘样式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75F7" w14:textId="7C739D68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不会弹出数字键盘而是英文键盘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5C53" w14:textId="77777777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BA779E" w:rsidRPr="00790B3E" w14:paraId="10D96446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F3BB4" w14:textId="4ACDB4BB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23C8A" w14:textId="7801F04C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</w:t>
            </w: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2CEF" w14:textId="58FC1583" w:rsidR="00BA779E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AC82" w14:textId="08FBA08E" w:rsidR="00BA779E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用户注册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CF58" w14:textId="341DA934" w:rsidR="00BA779E" w:rsidRPr="007F35AF" w:rsidRDefault="00DF53B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注册失效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2DD3" w14:textId="2C5D8B12" w:rsidR="00BA779E" w:rsidRPr="007F35AF" w:rsidRDefault="00DF53B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用户注册后有时登陆无效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BCBD" w14:textId="77777777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BA779E" w:rsidRPr="00790B3E" w14:paraId="38179528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7726A" w14:textId="509B5647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D431F" w14:textId="7C67E875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</w:t>
            </w: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46B" w14:textId="77777777" w:rsidR="00BA779E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013A3" w14:textId="77777777" w:rsidR="00BA779E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3B17" w14:textId="77777777" w:rsidR="00BA779E" w:rsidRPr="007F35AF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CA41" w14:textId="77777777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04D8" w14:textId="77777777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BA779E" w:rsidRPr="00790B3E" w14:paraId="79C57697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66A94" w14:textId="7249D4A8" w:rsidR="00BA779E" w:rsidRPr="007F35AF" w:rsidRDefault="00DF53B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39080" w14:textId="77777777" w:rsidR="00BA779E" w:rsidRPr="007F35AF" w:rsidRDefault="00BA779E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515" w14:textId="77777777" w:rsidR="00BA779E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1483" w14:textId="77777777" w:rsidR="00BA779E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D648" w14:textId="77777777" w:rsidR="00BA779E" w:rsidRPr="007F35AF" w:rsidRDefault="00BA779E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6930" w14:textId="77777777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A38E5" w14:textId="77777777" w:rsidR="00BA779E" w:rsidRPr="007F35AF" w:rsidRDefault="00BA779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52CCE832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9F4AB9F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5A68A3F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B6807B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60FCB30C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96DBC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 w:rsidRPr="00790B3E"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14:paraId="61F0344C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7133A2C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17AB9FC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2E1D3716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31D71DC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249D825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99E9F98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655D6F72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4C895177" w14:textId="77777777"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</w:t>
      </w:r>
      <w:proofErr w:type="gramStart"/>
      <w:r w:rsidR="00D7790C" w:rsidRPr="00D7790C">
        <w:rPr>
          <w:rFonts w:ascii="Times New Roman" w:hint="eastAsia"/>
          <w:i/>
          <w:snapToGrid/>
          <w:color w:val="0000FF"/>
        </w:rPr>
        <w:t>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proofErr w:type="gramEnd"/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14:paraId="4B070F08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056509FE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8D886B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55B4E808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83654A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75B152F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C48AFF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92CB22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19878057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E534AC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C6928A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948B56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764242" w:rsidRPr="00790B3E" w14:paraId="181293ED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CFE43" w14:textId="77777777" w:rsidR="00764242" w:rsidRPr="00790B3E" w:rsidRDefault="00764242" w:rsidP="0076424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31188" w14:textId="6F38AC0C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snapToGrid/>
              </w:rPr>
              <w:t>Bug00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2EF" w14:textId="3A3ECA6C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8AF7" w14:textId="77777777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EBCA" w14:textId="16371BC0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商品图片加载问题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77DA" w14:textId="5B304A06" w:rsidR="00764242" w:rsidRPr="00790B3E" w:rsidRDefault="00764242" w:rsidP="00764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商品图片加载时间过长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BCD60" w14:textId="77777777" w:rsidR="00764242" w:rsidRPr="00790B3E" w:rsidRDefault="00764242" w:rsidP="007642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764242" w:rsidRPr="00790B3E" w14:paraId="4F04C544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1997B" w14:textId="77777777" w:rsidR="00764242" w:rsidRPr="00790B3E" w:rsidRDefault="00764242" w:rsidP="0076424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9C7DE" w14:textId="77777777" w:rsidR="00764242" w:rsidRPr="00790B3E" w:rsidRDefault="00764242" w:rsidP="00764242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74B9" w14:textId="40ACA4E5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DEC2" w14:textId="77777777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9490" w14:textId="5B5808D6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3B39" w14:textId="0AA44782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A430" w14:textId="77777777" w:rsidR="00764242" w:rsidRPr="00790B3E" w:rsidRDefault="00764242" w:rsidP="00764242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14:paraId="55204D6C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10970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F7CED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7A9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112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BE0A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5A4D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F8D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14:paraId="31A3510B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02F9" w14:textId="77777777"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9E305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2B7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E068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BDA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F779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ADF3" w14:textId="77777777"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6168DFF2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F6435A9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26B59B5" w14:textId="77777777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3B5D28E8" w14:textId="77777777" w:rsidR="00F03B5C" w:rsidRDefault="00F03B5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sectPr w:rsidR="00F03B5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982C" w14:textId="77777777" w:rsidR="005B238B" w:rsidRDefault="005B238B">
      <w:r>
        <w:separator/>
      </w:r>
    </w:p>
  </w:endnote>
  <w:endnote w:type="continuationSeparator" w:id="0">
    <w:p w14:paraId="775B6271" w14:textId="77777777" w:rsidR="005B238B" w:rsidRDefault="005B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62371FB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32490F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9ACE6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AD556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7C91A74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91F1" w14:textId="77777777" w:rsidR="005B238B" w:rsidRDefault="005B238B">
      <w:r>
        <w:separator/>
      </w:r>
    </w:p>
  </w:footnote>
  <w:footnote w:type="continuationSeparator" w:id="0">
    <w:p w14:paraId="4F1EC57B" w14:textId="77777777" w:rsidR="005B238B" w:rsidRDefault="005B2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4C0A" w14:textId="77777777" w:rsidR="00D67C01" w:rsidRDefault="00D67C01">
    <w:pPr>
      <w:rPr>
        <w:sz w:val="24"/>
      </w:rPr>
    </w:pPr>
  </w:p>
  <w:p w14:paraId="2231D867" w14:textId="77777777" w:rsidR="00D67C01" w:rsidRDefault="00D67C01">
    <w:pPr>
      <w:pBdr>
        <w:top w:val="single" w:sz="6" w:space="1" w:color="auto"/>
      </w:pBdr>
      <w:rPr>
        <w:sz w:val="24"/>
      </w:rPr>
    </w:pPr>
  </w:p>
  <w:p w14:paraId="6D47A6CE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0D7204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07FF005E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7674B8D0" w14:textId="77777777" w:rsidTr="00D24DCF">
      <w:tc>
        <w:tcPr>
          <w:tcW w:w="6379" w:type="dxa"/>
        </w:tcPr>
        <w:p w14:paraId="7A6AF415" w14:textId="3D7ACCB0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proofErr w:type="spellStart"/>
          <w:r w:rsidR="00084B2C">
            <w:rPr>
              <w:rFonts w:ascii="Times New Roman" w:hint="eastAsia"/>
            </w:rPr>
            <w:t>PassThemOn</w:t>
          </w:r>
          <w:proofErr w:type="spellEnd"/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422CF39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5BE1F533" w14:textId="77777777" w:rsidTr="00D24DCF">
      <w:tc>
        <w:tcPr>
          <w:tcW w:w="6379" w:type="dxa"/>
        </w:tcPr>
        <w:p w14:paraId="76E2EE2F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D86D31" w14:textId="2C4EE883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220B8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/</w:t>
          </w:r>
          <w:r w:rsidR="00F220B8">
            <w:rPr>
              <w:rFonts w:ascii="Times New Roman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F220B8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3D518D68" w14:textId="77777777" w:rsidTr="00D24DCF">
      <w:tc>
        <w:tcPr>
          <w:tcW w:w="9558" w:type="dxa"/>
          <w:gridSpan w:val="2"/>
        </w:tcPr>
        <w:p w14:paraId="06887DDF" w14:textId="449F02CC"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EB641E">
            <w:rPr>
              <w:rFonts w:ascii="Times New Roman"/>
            </w:rPr>
            <w:t>26</w:t>
          </w:r>
          <w:r>
            <w:rPr>
              <w:rFonts w:ascii="Times New Roman" w:hint="eastAsia"/>
            </w:rPr>
            <w:t>&gt;</w:t>
          </w:r>
        </w:p>
      </w:tc>
    </w:tr>
  </w:tbl>
  <w:p w14:paraId="7CAAADD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06D1"/>
    <w:rsid w:val="00001425"/>
    <w:rsid w:val="00010992"/>
    <w:rsid w:val="0003185B"/>
    <w:rsid w:val="000356AC"/>
    <w:rsid w:val="000559A0"/>
    <w:rsid w:val="0007478F"/>
    <w:rsid w:val="00084B2C"/>
    <w:rsid w:val="00091248"/>
    <w:rsid w:val="000B2529"/>
    <w:rsid w:val="000F1651"/>
    <w:rsid w:val="000F7F79"/>
    <w:rsid w:val="0012428E"/>
    <w:rsid w:val="00131345"/>
    <w:rsid w:val="00150CCE"/>
    <w:rsid w:val="00152C79"/>
    <w:rsid w:val="00155D34"/>
    <w:rsid w:val="00156E32"/>
    <w:rsid w:val="0016113A"/>
    <w:rsid w:val="00162D65"/>
    <w:rsid w:val="00190CF2"/>
    <w:rsid w:val="001942B4"/>
    <w:rsid w:val="001A0C16"/>
    <w:rsid w:val="001B5163"/>
    <w:rsid w:val="001F2D91"/>
    <w:rsid w:val="00233839"/>
    <w:rsid w:val="00251CDA"/>
    <w:rsid w:val="0027345C"/>
    <w:rsid w:val="002866D0"/>
    <w:rsid w:val="00292D69"/>
    <w:rsid w:val="002A27FE"/>
    <w:rsid w:val="002C688A"/>
    <w:rsid w:val="002E22AA"/>
    <w:rsid w:val="002E2A1C"/>
    <w:rsid w:val="002E71CC"/>
    <w:rsid w:val="0030153D"/>
    <w:rsid w:val="00307DC6"/>
    <w:rsid w:val="00320074"/>
    <w:rsid w:val="00336F37"/>
    <w:rsid w:val="0035274A"/>
    <w:rsid w:val="003977CF"/>
    <w:rsid w:val="003A09BF"/>
    <w:rsid w:val="003B6ADF"/>
    <w:rsid w:val="003C7268"/>
    <w:rsid w:val="003C7E08"/>
    <w:rsid w:val="003D4CD1"/>
    <w:rsid w:val="003E7102"/>
    <w:rsid w:val="003F1D66"/>
    <w:rsid w:val="003F4A24"/>
    <w:rsid w:val="00403F71"/>
    <w:rsid w:val="004222F3"/>
    <w:rsid w:val="00461409"/>
    <w:rsid w:val="00475320"/>
    <w:rsid w:val="004A7A09"/>
    <w:rsid w:val="004B0E53"/>
    <w:rsid w:val="004D536E"/>
    <w:rsid w:val="004E3A26"/>
    <w:rsid w:val="00537D16"/>
    <w:rsid w:val="00542648"/>
    <w:rsid w:val="00555086"/>
    <w:rsid w:val="00562AE3"/>
    <w:rsid w:val="00574362"/>
    <w:rsid w:val="005A095E"/>
    <w:rsid w:val="005B238B"/>
    <w:rsid w:val="005E7E40"/>
    <w:rsid w:val="0060630B"/>
    <w:rsid w:val="006104D3"/>
    <w:rsid w:val="006128B3"/>
    <w:rsid w:val="00614542"/>
    <w:rsid w:val="00625BB9"/>
    <w:rsid w:val="0063635A"/>
    <w:rsid w:val="00661504"/>
    <w:rsid w:val="00665C21"/>
    <w:rsid w:val="00676AB9"/>
    <w:rsid w:val="00691C3B"/>
    <w:rsid w:val="00693845"/>
    <w:rsid w:val="006A2737"/>
    <w:rsid w:val="006A64AF"/>
    <w:rsid w:val="006B2FBC"/>
    <w:rsid w:val="006B5D54"/>
    <w:rsid w:val="006B6B5A"/>
    <w:rsid w:val="006F01C1"/>
    <w:rsid w:val="00730752"/>
    <w:rsid w:val="00740123"/>
    <w:rsid w:val="007435A3"/>
    <w:rsid w:val="00752A83"/>
    <w:rsid w:val="00756153"/>
    <w:rsid w:val="00757278"/>
    <w:rsid w:val="007614BC"/>
    <w:rsid w:val="00764242"/>
    <w:rsid w:val="00775C17"/>
    <w:rsid w:val="00776F13"/>
    <w:rsid w:val="00790B3E"/>
    <w:rsid w:val="00791F09"/>
    <w:rsid w:val="007968A2"/>
    <w:rsid w:val="007B6C08"/>
    <w:rsid w:val="007C38AE"/>
    <w:rsid w:val="007D7CF8"/>
    <w:rsid w:val="007F0A31"/>
    <w:rsid w:val="007F35AF"/>
    <w:rsid w:val="008136A6"/>
    <w:rsid w:val="0081681A"/>
    <w:rsid w:val="008273F3"/>
    <w:rsid w:val="0083478C"/>
    <w:rsid w:val="00836E8B"/>
    <w:rsid w:val="00837CE7"/>
    <w:rsid w:val="00844740"/>
    <w:rsid w:val="00867B84"/>
    <w:rsid w:val="00887C6B"/>
    <w:rsid w:val="008A050A"/>
    <w:rsid w:val="008A0A21"/>
    <w:rsid w:val="008A7276"/>
    <w:rsid w:val="008C6D82"/>
    <w:rsid w:val="008D25D7"/>
    <w:rsid w:val="008E000D"/>
    <w:rsid w:val="008E1AA7"/>
    <w:rsid w:val="008E3CDC"/>
    <w:rsid w:val="0092575E"/>
    <w:rsid w:val="009359FA"/>
    <w:rsid w:val="00946EEE"/>
    <w:rsid w:val="00952B2D"/>
    <w:rsid w:val="00955DC2"/>
    <w:rsid w:val="0095686C"/>
    <w:rsid w:val="009718E3"/>
    <w:rsid w:val="00980A05"/>
    <w:rsid w:val="00992854"/>
    <w:rsid w:val="009A01E2"/>
    <w:rsid w:val="009A3432"/>
    <w:rsid w:val="009B17FD"/>
    <w:rsid w:val="009B24FA"/>
    <w:rsid w:val="009C7261"/>
    <w:rsid w:val="00A02F7B"/>
    <w:rsid w:val="00A07A93"/>
    <w:rsid w:val="00A12696"/>
    <w:rsid w:val="00A208ED"/>
    <w:rsid w:val="00A25C0D"/>
    <w:rsid w:val="00A353C2"/>
    <w:rsid w:val="00A43755"/>
    <w:rsid w:val="00A6368F"/>
    <w:rsid w:val="00A76715"/>
    <w:rsid w:val="00AA0E9C"/>
    <w:rsid w:val="00AB65D6"/>
    <w:rsid w:val="00AC2606"/>
    <w:rsid w:val="00B01E70"/>
    <w:rsid w:val="00B15EC5"/>
    <w:rsid w:val="00B46746"/>
    <w:rsid w:val="00B4737F"/>
    <w:rsid w:val="00B54364"/>
    <w:rsid w:val="00B90DCB"/>
    <w:rsid w:val="00B94D27"/>
    <w:rsid w:val="00BA779E"/>
    <w:rsid w:val="00BC2634"/>
    <w:rsid w:val="00BF11EB"/>
    <w:rsid w:val="00BF6954"/>
    <w:rsid w:val="00C076D8"/>
    <w:rsid w:val="00C11861"/>
    <w:rsid w:val="00C22D91"/>
    <w:rsid w:val="00C30FB9"/>
    <w:rsid w:val="00C5163B"/>
    <w:rsid w:val="00C6379D"/>
    <w:rsid w:val="00C675F2"/>
    <w:rsid w:val="00C9707C"/>
    <w:rsid w:val="00CA01CE"/>
    <w:rsid w:val="00CB3465"/>
    <w:rsid w:val="00CD0DF7"/>
    <w:rsid w:val="00CD68FD"/>
    <w:rsid w:val="00CE04C5"/>
    <w:rsid w:val="00CF15F2"/>
    <w:rsid w:val="00D00FA1"/>
    <w:rsid w:val="00D12BD3"/>
    <w:rsid w:val="00D230A5"/>
    <w:rsid w:val="00D24DCF"/>
    <w:rsid w:val="00D36288"/>
    <w:rsid w:val="00D562B7"/>
    <w:rsid w:val="00D6285B"/>
    <w:rsid w:val="00D650A9"/>
    <w:rsid w:val="00D67C01"/>
    <w:rsid w:val="00D71D88"/>
    <w:rsid w:val="00D7790C"/>
    <w:rsid w:val="00D80D6D"/>
    <w:rsid w:val="00D81DB1"/>
    <w:rsid w:val="00D9286B"/>
    <w:rsid w:val="00D949EA"/>
    <w:rsid w:val="00DA2E87"/>
    <w:rsid w:val="00DD7B27"/>
    <w:rsid w:val="00DF4D57"/>
    <w:rsid w:val="00DF53BD"/>
    <w:rsid w:val="00E1457C"/>
    <w:rsid w:val="00E204BB"/>
    <w:rsid w:val="00E36DCD"/>
    <w:rsid w:val="00E643D8"/>
    <w:rsid w:val="00E672A3"/>
    <w:rsid w:val="00E97FB7"/>
    <w:rsid w:val="00EB641E"/>
    <w:rsid w:val="00EE12A0"/>
    <w:rsid w:val="00EE5F35"/>
    <w:rsid w:val="00F03B5C"/>
    <w:rsid w:val="00F1061A"/>
    <w:rsid w:val="00F220B8"/>
    <w:rsid w:val="00F368F3"/>
    <w:rsid w:val="00F554B7"/>
    <w:rsid w:val="00F560DD"/>
    <w:rsid w:val="00F6711B"/>
    <w:rsid w:val="00F779B7"/>
    <w:rsid w:val="00F907FC"/>
    <w:rsid w:val="00F958EA"/>
    <w:rsid w:val="00FA1775"/>
    <w:rsid w:val="00FB0255"/>
    <w:rsid w:val="00FB3866"/>
    <w:rsid w:val="00FF13D1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D3442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514</TotalTime>
  <Pages>7</Pages>
  <Words>583</Words>
  <Characters>3325</Characters>
  <Application>Microsoft Office Word</Application>
  <DocSecurity>0</DocSecurity>
  <Lines>27</Lines>
  <Paragraphs>7</Paragraphs>
  <ScaleCrop>false</ScaleCrop>
  <Company>&lt;SJTU&gt;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陶 昱丞</cp:lastModifiedBy>
  <cp:revision>162</cp:revision>
  <dcterms:created xsi:type="dcterms:W3CDTF">2014-07-21T08:17:00Z</dcterms:created>
  <dcterms:modified xsi:type="dcterms:W3CDTF">2021-09-10T07:59:00Z</dcterms:modified>
</cp:coreProperties>
</file>