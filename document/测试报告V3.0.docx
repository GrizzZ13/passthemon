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E505" w14:textId="44591E8C" w:rsidR="00F03B5C" w:rsidRPr="00F60403" w:rsidRDefault="00F03B5C" w:rsidP="00E204BB">
      <w:pPr>
        <w:pStyle w:val="a4"/>
        <w:jc w:val="right"/>
        <w:rPr>
          <w:rFonts w:ascii="Arial" w:hAnsi="Arial"/>
          <w:sz w:val="40"/>
          <w:szCs w:val="21"/>
        </w:rPr>
      </w:pPr>
      <w:r w:rsidRPr="00F60403">
        <w:rPr>
          <w:rFonts w:ascii="Arial" w:hAnsi="Arial"/>
          <w:sz w:val="40"/>
          <w:szCs w:val="21"/>
        </w:rPr>
        <w:fldChar w:fldCharType="begin"/>
      </w:r>
      <w:r w:rsidRPr="00F60403">
        <w:rPr>
          <w:rFonts w:ascii="Arial" w:hAnsi="Arial"/>
          <w:sz w:val="40"/>
          <w:szCs w:val="21"/>
        </w:rPr>
        <w:instrText xml:space="preserve"> SUBJECT  \* MERGEFORMAT </w:instrText>
      </w:r>
      <w:r w:rsidRPr="00F60403">
        <w:rPr>
          <w:rFonts w:ascii="Arial" w:hAnsi="Arial"/>
          <w:sz w:val="40"/>
          <w:szCs w:val="21"/>
        </w:rPr>
        <w:fldChar w:fldCharType="separate"/>
      </w:r>
      <w:r w:rsidR="003F4A24" w:rsidRPr="00F60403">
        <w:rPr>
          <w:rFonts w:ascii="Arial" w:hAnsi="Arial" w:hint="eastAsia"/>
          <w:sz w:val="40"/>
          <w:szCs w:val="21"/>
        </w:rPr>
        <w:t>&lt;</w:t>
      </w:r>
      <w:proofErr w:type="spellStart"/>
      <w:r w:rsidR="004A7A09" w:rsidRPr="00F60403">
        <w:rPr>
          <w:rFonts w:ascii="Arial" w:hAnsi="Arial" w:hint="eastAsia"/>
          <w:sz w:val="40"/>
          <w:szCs w:val="21"/>
        </w:rPr>
        <w:t>PassThemOn</w:t>
      </w:r>
      <w:proofErr w:type="spellEnd"/>
      <w:r w:rsidR="003F4A24" w:rsidRPr="00F60403">
        <w:rPr>
          <w:rFonts w:ascii="Arial" w:hAnsi="Arial" w:hint="eastAsia"/>
          <w:sz w:val="40"/>
          <w:szCs w:val="21"/>
        </w:rPr>
        <w:t>&gt;</w:t>
      </w:r>
      <w:r w:rsidRPr="00F60403">
        <w:rPr>
          <w:rFonts w:ascii="Arial" w:hAnsi="Arial"/>
          <w:sz w:val="40"/>
          <w:szCs w:val="21"/>
        </w:rPr>
        <w:fldChar w:fldCharType="end"/>
      </w:r>
    </w:p>
    <w:p w14:paraId="3F39C410" w14:textId="77777777" w:rsidR="00F03B5C" w:rsidRPr="00F60403" w:rsidRDefault="00F03B5C">
      <w:pPr>
        <w:pStyle w:val="a4"/>
        <w:jc w:val="right"/>
        <w:rPr>
          <w:rFonts w:ascii="Arial" w:hAnsi="Arial"/>
          <w:sz w:val="40"/>
          <w:szCs w:val="21"/>
        </w:rPr>
      </w:pPr>
      <w:r w:rsidRPr="00F60403">
        <w:rPr>
          <w:rFonts w:ascii="Arial" w:hAnsi="Arial"/>
          <w:sz w:val="40"/>
          <w:szCs w:val="21"/>
        </w:rPr>
        <w:fldChar w:fldCharType="begin"/>
      </w:r>
      <w:r w:rsidRPr="00F60403">
        <w:rPr>
          <w:rFonts w:ascii="Arial" w:hAnsi="Arial"/>
          <w:sz w:val="40"/>
          <w:szCs w:val="21"/>
        </w:rPr>
        <w:instrText xml:space="preserve"> TITLE  \* MERGEFORMAT </w:instrText>
      </w:r>
      <w:r w:rsidRPr="00F60403">
        <w:rPr>
          <w:rFonts w:ascii="Arial" w:hAnsi="Arial"/>
          <w:sz w:val="40"/>
          <w:szCs w:val="21"/>
        </w:rPr>
        <w:fldChar w:fldCharType="separate"/>
      </w:r>
      <w:r w:rsidR="003F4A24" w:rsidRPr="00F60403">
        <w:rPr>
          <w:rFonts w:ascii="Arial" w:hAnsi="Arial" w:hint="eastAsia"/>
          <w:sz w:val="40"/>
          <w:szCs w:val="21"/>
        </w:rPr>
        <w:t>测试报告</w:t>
      </w:r>
      <w:r w:rsidRPr="00F60403">
        <w:rPr>
          <w:rFonts w:ascii="Arial" w:hAnsi="Arial"/>
          <w:sz w:val="40"/>
          <w:szCs w:val="21"/>
        </w:rPr>
        <w:fldChar w:fldCharType="end"/>
      </w:r>
    </w:p>
    <w:p w14:paraId="26236C16" w14:textId="77777777" w:rsidR="00320074" w:rsidRPr="00F60403" w:rsidRDefault="00320074">
      <w:pPr>
        <w:pStyle w:val="a4"/>
        <w:jc w:val="right"/>
        <w:rPr>
          <w:sz w:val="32"/>
          <w:szCs w:val="21"/>
        </w:rPr>
      </w:pPr>
    </w:p>
    <w:p w14:paraId="37F64C67" w14:textId="3394888E" w:rsidR="00F03B5C" w:rsidRPr="00F60403" w:rsidRDefault="00F03B5C">
      <w:pPr>
        <w:pStyle w:val="a4"/>
        <w:jc w:val="right"/>
        <w:rPr>
          <w:sz w:val="32"/>
          <w:szCs w:val="21"/>
        </w:rPr>
      </w:pPr>
      <w:r w:rsidRPr="00F60403">
        <w:rPr>
          <w:rFonts w:hint="eastAsia"/>
          <w:sz w:val="32"/>
          <w:szCs w:val="21"/>
        </w:rPr>
        <w:t>版本</w:t>
      </w:r>
      <w:r w:rsidRPr="00F60403">
        <w:rPr>
          <w:rFonts w:ascii="Arial" w:hAnsi="Arial"/>
          <w:sz w:val="32"/>
          <w:szCs w:val="21"/>
        </w:rPr>
        <w:t xml:space="preserve"> &lt;</w:t>
      </w:r>
      <w:r w:rsidR="00661767" w:rsidRPr="00F60403">
        <w:rPr>
          <w:rFonts w:ascii="Arial" w:hAnsi="Arial"/>
          <w:sz w:val="32"/>
          <w:szCs w:val="21"/>
        </w:rPr>
        <w:t>3</w:t>
      </w:r>
      <w:r w:rsidRPr="00F60403">
        <w:rPr>
          <w:rFonts w:ascii="Arial" w:hAnsi="Arial"/>
          <w:sz w:val="32"/>
          <w:szCs w:val="21"/>
        </w:rPr>
        <w:t>.0&gt;</w:t>
      </w:r>
    </w:p>
    <w:p w14:paraId="7EDDDF09" w14:textId="77777777" w:rsidR="00F03B5C" w:rsidRPr="00F60403" w:rsidRDefault="00F03B5C">
      <w:pPr>
        <w:pStyle w:val="a4"/>
        <w:rPr>
          <w:sz w:val="32"/>
          <w:szCs w:val="21"/>
        </w:rPr>
      </w:pPr>
    </w:p>
    <w:p w14:paraId="3C1A9DD8" w14:textId="77777777" w:rsidR="00F03B5C" w:rsidRPr="00F60403" w:rsidRDefault="00F03B5C">
      <w:pPr>
        <w:rPr>
          <w:sz w:val="21"/>
          <w:szCs w:val="21"/>
        </w:rPr>
        <w:sectPr w:rsidR="00F03B5C" w:rsidRPr="00F6040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64A13" w14:textId="77777777" w:rsidR="00F03B5C" w:rsidRPr="00F60403" w:rsidRDefault="00F03B5C">
      <w:pPr>
        <w:pStyle w:val="a4"/>
        <w:rPr>
          <w:sz w:val="40"/>
          <w:szCs w:val="21"/>
        </w:rPr>
      </w:pPr>
      <w:r w:rsidRPr="00F60403">
        <w:rPr>
          <w:rFonts w:hint="eastAsia"/>
          <w:sz w:val="40"/>
          <w:szCs w:val="21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RPr="00F60403" w14:paraId="362B0332" w14:textId="77777777" w:rsidTr="00537D16">
        <w:tc>
          <w:tcPr>
            <w:tcW w:w="2304" w:type="dxa"/>
          </w:tcPr>
          <w:p w14:paraId="2BF4963E" w14:textId="77777777" w:rsidR="00F03B5C" w:rsidRPr="00F60403" w:rsidRDefault="00F03B5C">
            <w:pPr>
              <w:pStyle w:val="Tabletext"/>
              <w:jc w:val="center"/>
              <w:rPr>
                <w:b/>
                <w:sz w:val="21"/>
                <w:szCs w:val="21"/>
              </w:rPr>
            </w:pPr>
            <w:r w:rsidRPr="00F60403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52" w:type="dxa"/>
          </w:tcPr>
          <w:p w14:paraId="61348C1B" w14:textId="77777777" w:rsidR="00F03B5C" w:rsidRPr="00F60403" w:rsidRDefault="00F03B5C">
            <w:pPr>
              <w:pStyle w:val="Tabletext"/>
              <w:jc w:val="center"/>
              <w:rPr>
                <w:b/>
                <w:sz w:val="21"/>
                <w:szCs w:val="21"/>
              </w:rPr>
            </w:pPr>
            <w:r w:rsidRPr="00F60403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44" w:type="dxa"/>
          </w:tcPr>
          <w:p w14:paraId="37EFE1DE" w14:textId="77777777" w:rsidR="00F03B5C" w:rsidRPr="00F60403" w:rsidRDefault="00F03B5C">
            <w:pPr>
              <w:pStyle w:val="Tabletext"/>
              <w:jc w:val="center"/>
              <w:rPr>
                <w:b/>
                <w:sz w:val="21"/>
                <w:szCs w:val="21"/>
              </w:rPr>
            </w:pPr>
            <w:r w:rsidRPr="00F60403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304" w:type="dxa"/>
          </w:tcPr>
          <w:p w14:paraId="08B8D75F" w14:textId="77777777" w:rsidR="00F03B5C" w:rsidRPr="00F60403" w:rsidRDefault="00F03B5C">
            <w:pPr>
              <w:pStyle w:val="Tabletext"/>
              <w:jc w:val="center"/>
              <w:rPr>
                <w:b/>
                <w:sz w:val="21"/>
                <w:szCs w:val="21"/>
              </w:rPr>
            </w:pPr>
            <w:r w:rsidRPr="00F60403"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 w:rsidR="00F03B5C" w:rsidRPr="00F60403" w14:paraId="6AB1BEF5" w14:textId="77777777" w:rsidTr="00537D16">
        <w:tc>
          <w:tcPr>
            <w:tcW w:w="2304" w:type="dxa"/>
          </w:tcPr>
          <w:p w14:paraId="2B266B09" w14:textId="148BF1E3" w:rsidR="00F03B5C" w:rsidRPr="00F60403" w:rsidRDefault="00F03B5C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ascii="Times New Roman"/>
                <w:sz w:val="21"/>
                <w:szCs w:val="21"/>
              </w:rPr>
              <w:t>&lt;</w:t>
            </w:r>
            <w:r w:rsidR="00F60403">
              <w:rPr>
                <w:sz w:val="21"/>
                <w:szCs w:val="21"/>
              </w:rPr>
              <w:t>8</w:t>
            </w:r>
            <w:r w:rsidRPr="00F60403">
              <w:rPr>
                <w:rFonts w:ascii="Times New Roman"/>
                <w:sz w:val="21"/>
                <w:szCs w:val="21"/>
              </w:rPr>
              <w:t>/</w:t>
            </w:r>
            <w:r w:rsidR="00F368F3" w:rsidRPr="00F60403">
              <w:rPr>
                <w:rFonts w:hint="eastAsia"/>
                <w:sz w:val="21"/>
                <w:szCs w:val="21"/>
              </w:rPr>
              <w:t>2</w:t>
            </w:r>
            <w:r w:rsidR="00F368F3" w:rsidRPr="00F60403">
              <w:rPr>
                <w:sz w:val="21"/>
                <w:szCs w:val="21"/>
              </w:rPr>
              <w:t>021</w:t>
            </w:r>
            <w:r w:rsidRPr="00F60403">
              <w:rPr>
                <w:rFonts w:ascii="Times New Roman"/>
                <w:sz w:val="21"/>
                <w:szCs w:val="21"/>
              </w:rPr>
              <w:t>&gt;</w:t>
            </w:r>
          </w:p>
        </w:tc>
        <w:tc>
          <w:tcPr>
            <w:tcW w:w="1152" w:type="dxa"/>
          </w:tcPr>
          <w:p w14:paraId="7BE4F1E3" w14:textId="5C1FAD92" w:rsidR="00F03B5C" w:rsidRPr="00F60403" w:rsidRDefault="00F03B5C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ascii="Times New Roman"/>
                <w:sz w:val="21"/>
                <w:szCs w:val="21"/>
              </w:rPr>
              <w:t>&lt;</w:t>
            </w:r>
            <w:r w:rsidR="00FF13D1" w:rsidRPr="00F60403">
              <w:rPr>
                <w:rFonts w:ascii="Times New Roman"/>
                <w:sz w:val="21"/>
                <w:szCs w:val="21"/>
              </w:rPr>
              <w:t>1.0</w:t>
            </w:r>
            <w:r w:rsidRPr="00F60403">
              <w:rPr>
                <w:rFonts w:ascii="Times New Roman"/>
                <w:sz w:val="21"/>
                <w:szCs w:val="21"/>
              </w:rPr>
              <w:t>&gt;</w:t>
            </w:r>
          </w:p>
        </w:tc>
        <w:tc>
          <w:tcPr>
            <w:tcW w:w="3744" w:type="dxa"/>
          </w:tcPr>
          <w:p w14:paraId="19208575" w14:textId="2630D986" w:rsidR="00F03B5C" w:rsidRPr="00F60403" w:rsidRDefault="00F958EA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初步完成测试报告</w:t>
            </w:r>
          </w:p>
        </w:tc>
        <w:tc>
          <w:tcPr>
            <w:tcW w:w="2304" w:type="dxa"/>
          </w:tcPr>
          <w:p w14:paraId="0FAC93E0" w14:textId="254462FF" w:rsidR="00F03B5C" w:rsidRPr="00F60403" w:rsidRDefault="00992854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徐惠东</w:t>
            </w:r>
          </w:p>
        </w:tc>
      </w:tr>
      <w:tr w:rsidR="00537D16" w:rsidRPr="00F60403" w14:paraId="6414CAF7" w14:textId="77777777" w:rsidTr="00537D16">
        <w:tc>
          <w:tcPr>
            <w:tcW w:w="2304" w:type="dxa"/>
          </w:tcPr>
          <w:p w14:paraId="3FF79AE4" w14:textId="57CB54E6" w:rsidR="00537D16" w:rsidRPr="00F60403" w:rsidRDefault="00537D16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ascii="Times New Roman"/>
                <w:sz w:val="21"/>
                <w:szCs w:val="21"/>
              </w:rPr>
              <w:t>&lt;</w:t>
            </w:r>
            <w:r w:rsidRPr="00F60403">
              <w:rPr>
                <w:rFonts w:hint="eastAsia"/>
                <w:sz w:val="21"/>
                <w:szCs w:val="21"/>
              </w:rPr>
              <w:t>9</w:t>
            </w:r>
            <w:r w:rsidRPr="00F60403">
              <w:rPr>
                <w:rFonts w:ascii="Times New Roman"/>
                <w:sz w:val="21"/>
                <w:szCs w:val="21"/>
              </w:rPr>
              <w:t>/</w:t>
            </w:r>
            <w:r w:rsidRPr="00F60403">
              <w:rPr>
                <w:rFonts w:hint="eastAsia"/>
                <w:sz w:val="21"/>
                <w:szCs w:val="21"/>
              </w:rPr>
              <w:t>2</w:t>
            </w:r>
            <w:r w:rsidRPr="00F60403">
              <w:rPr>
                <w:sz w:val="21"/>
                <w:szCs w:val="21"/>
              </w:rPr>
              <w:t>021</w:t>
            </w:r>
            <w:r w:rsidRPr="00F60403">
              <w:rPr>
                <w:rFonts w:ascii="Times New Roman"/>
                <w:sz w:val="21"/>
                <w:szCs w:val="21"/>
              </w:rPr>
              <w:t>&gt;</w:t>
            </w:r>
          </w:p>
        </w:tc>
        <w:tc>
          <w:tcPr>
            <w:tcW w:w="1152" w:type="dxa"/>
          </w:tcPr>
          <w:p w14:paraId="18FDE729" w14:textId="6B29731D" w:rsidR="00537D16" w:rsidRPr="00F60403" w:rsidRDefault="00537D16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ascii="Times New Roman"/>
                <w:sz w:val="21"/>
                <w:szCs w:val="21"/>
              </w:rPr>
              <w:t>&lt;2.0&gt;</w:t>
            </w:r>
          </w:p>
        </w:tc>
        <w:tc>
          <w:tcPr>
            <w:tcW w:w="3744" w:type="dxa"/>
          </w:tcPr>
          <w:p w14:paraId="5F99CA90" w14:textId="3B15BBCD" w:rsidR="00537D16" w:rsidRPr="00F60403" w:rsidRDefault="00537D16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进一步完善测试报告</w:t>
            </w:r>
          </w:p>
        </w:tc>
        <w:tc>
          <w:tcPr>
            <w:tcW w:w="2304" w:type="dxa"/>
          </w:tcPr>
          <w:p w14:paraId="29FCD8C5" w14:textId="68965B5C" w:rsidR="00537D16" w:rsidRPr="00F60403" w:rsidRDefault="00537D16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陶昱丞</w:t>
            </w:r>
          </w:p>
        </w:tc>
      </w:tr>
      <w:tr w:rsidR="00537D16" w:rsidRPr="00F60403" w14:paraId="31385DD1" w14:textId="77777777" w:rsidTr="00537D16">
        <w:tc>
          <w:tcPr>
            <w:tcW w:w="2304" w:type="dxa"/>
          </w:tcPr>
          <w:p w14:paraId="0CBB57ED" w14:textId="3823977F" w:rsidR="00537D16" w:rsidRPr="00F60403" w:rsidRDefault="00AF1E66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&lt;</w:t>
            </w:r>
            <w:r w:rsidRPr="00F60403">
              <w:rPr>
                <w:sz w:val="21"/>
                <w:szCs w:val="21"/>
              </w:rPr>
              <w:t>9/2021&gt;</w:t>
            </w:r>
          </w:p>
        </w:tc>
        <w:tc>
          <w:tcPr>
            <w:tcW w:w="1152" w:type="dxa"/>
          </w:tcPr>
          <w:p w14:paraId="0A28CBAF" w14:textId="0E8CE4D3" w:rsidR="00537D16" w:rsidRPr="00F60403" w:rsidRDefault="00AF1E66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&lt;</w:t>
            </w:r>
            <w:r w:rsidRPr="00F60403">
              <w:rPr>
                <w:sz w:val="21"/>
                <w:szCs w:val="21"/>
              </w:rPr>
              <w:t>2.1&gt;</w:t>
            </w:r>
          </w:p>
        </w:tc>
        <w:tc>
          <w:tcPr>
            <w:tcW w:w="3744" w:type="dxa"/>
          </w:tcPr>
          <w:p w14:paraId="5A1AAEF9" w14:textId="4BD2844F" w:rsidR="00537D16" w:rsidRPr="00F60403" w:rsidRDefault="00AF1E66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进一步完善测试报告</w:t>
            </w:r>
          </w:p>
        </w:tc>
        <w:tc>
          <w:tcPr>
            <w:tcW w:w="2304" w:type="dxa"/>
          </w:tcPr>
          <w:p w14:paraId="4CB75B5A" w14:textId="6FCA5CA0" w:rsidR="00537D16" w:rsidRPr="00F60403" w:rsidRDefault="00AF1E66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周昱宏</w:t>
            </w:r>
          </w:p>
        </w:tc>
      </w:tr>
      <w:tr w:rsidR="00537D16" w:rsidRPr="00F60403" w14:paraId="041BA57A" w14:textId="77777777" w:rsidTr="00537D16">
        <w:tc>
          <w:tcPr>
            <w:tcW w:w="2304" w:type="dxa"/>
          </w:tcPr>
          <w:p w14:paraId="5A73F7C3" w14:textId="72E48CDC" w:rsidR="00537D16" w:rsidRPr="00F60403" w:rsidRDefault="00F60403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&lt;</w:t>
            </w:r>
            <w:r w:rsidRPr="00F60403">
              <w:rPr>
                <w:sz w:val="21"/>
                <w:szCs w:val="21"/>
              </w:rPr>
              <w:t>9/2021&gt;</w:t>
            </w:r>
          </w:p>
        </w:tc>
        <w:tc>
          <w:tcPr>
            <w:tcW w:w="1152" w:type="dxa"/>
          </w:tcPr>
          <w:p w14:paraId="2DF4CFB4" w14:textId="2576EBC2" w:rsidR="00537D16" w:rsidRPr="00F60403" w:rsidRDefault="00F60403" w:rsidP="00537D16">
            <w:pPr>
              <w:pStyle w:val="Tabletext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3.0</w:t>
            </w:r>
            <w:r w:rsidRPr="00F60403">
              <w:rPr>
                <w:sz w:val="21"/>
                <w:szCs w:val="21"/>
              </w:rPr>
              <w:t>&gt;</w:t>
            </w:r>
          </w:p>
        </w:tc>
        <w:tc>
          <w:tcPr>
            <w:tcW w:w="3744" w:type="dxa"/>
          </w:tcPr>
          <w:p w14:paraId="23D0FA65" w14:textId="0D44B051" w:rsidR="00537D16" w:rsidRPr="00F60403" w:rsidRDefault="00F60403" w:rsidP="00537D16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补充完善测试报告</w:t>
            </w:r>
          </w:p>
        </w:tc>
        <w:tc>
          <w:tcPr>
            <w:tcW w:w="2304" w:type="dxa"/>
          </w:tcPr>
          <w:p w14:paraId="2322AB8A" w14:textId="3A9BBBAD" w:rsidR="00537D16" w:rsidRPr="00F60403" w:rsidRDefault="00F60403" w:rsidP="00537D16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陶昱丞、王浩天</w:t>
            </w:r>
          </w:p>
        </w:tc>
      </w:tr>
    </w:tbl>
    <w:p w14:paraId="33A7F2B7" w14:textId="77777777" w:rsidR="00F03B5C" w:rsidRPr="00F60403" w:rsidRDefault="00F03B5C">
      <w:pPr>
        <w:rPr>
          <w:sz w:val="21"/>
          <w:szCs w:val="21"/>
        </w:rPr>
      </w:pPr>
    </w:p>
    <w:p w14:paraId="4D173590" w14:textId="77777777" w:rsidR="00F03B5C" w:rsidRPr="00F60403" w:rsidRDefault="00F03B5C">
      <w:pPr>
        <w:pStyle w:val="a4"/>
        <w:rPr>
          <w:sz w:val="40"/>
          <w:szCs w:val="21"/>
        </w:rPr>
      </w:pPr>
      <w:r w:rsidRPr="00F60403">
        <w:rPr>
          <w:sz w:val="40"/>
          <w:szCs w:val="21"/>
        </w:rPr>
        <w:br w:type="page"/>
      </w:r>
      <w:r w:rsidRPr="00F60403">
        <w:rPr>
          <w:rFonts w:hint="eastAsia"/>
          <w:sz w:val="40"/>
          <w:szCs w:val="21"/>
        </w:rPr>
        <w:lastRenderedPageBreak/>
        <w:t>目录</w:t>
      </w:r>
    </w:p>
    <w:p w14:paraId="0E6EC269" w14:textId="77777777" w:rsidR="006F01C1" w:rsidRPr="00F60403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rFonts w:ascii="Times New Roman"/>
          <w:sz w:val="21"/>
          <w:szCs w:val="21"/>
        </w:rPr>
        <w:fldChar w:fldCharType="begin"/>
      </w:r>
      <w:r w:rsidRPr="00F60403">
        <w:rPr>
          <w:rFonts w:ascii="Times New Roman"/>
          <w:sz w:val="21"/>
          <w:szCs w:val="21"/>
        </w:rPr>
        <w:instrText xml:space="preserve"> TOC \o "1-3" </w:instrText>
      </w:r>
      <w:r w:rsidRPr="00F60403">
        <w:rPr>
          <w:rFonts w:ascii="Times New Roman"/>
          <w:sz w:val="21"/>
          <w:szCs w:val="21"/>
        </w:rPr>
        <w:fldChar w:fldCharType="separate"/>
      </w:r>
      <w:r w:rsidR="006F01C1" w:rsidRPr="00F60403">
        <w:rPr>
          <w:noProof/>
          <w:sz w:val="21"/>
          <w:szCs w:val="21"/>
        </w:rPr>
        <w:t>1.</w:t>
      </w:r>
      <w:r w:rsidR="006F01C1"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="006F01C1" w:rsidRPr="00F60403">
        <w:rPr>
          <w:rFonts w:hint="eastAsia"/>
          <w:noProof/>
          <w:sz w:val="21"/>
          <w:szCs w:val="21"/>
        </w:rPr>
        <w:t>简介</w:t>
      </w:r>
      <w:r w:rsidR="006F01C1" w:rsidRPr="00F60403">
        <w:rPr>
          <w:noProof/>
          <w:sz w:val="21"/>
          <w:szCs w:val="21"/>
        </w:rPr>
        <w:tab/>
      </w:r>
      <w:r w:rsidR="006F01C1" w:rsidRPr="00F60403">
        <w:rPr>
          <w:noProof/>
          <w:sz w:val="21"/>
          <w:szCs w:val="21"/>
        </w:rPr>
        <w:fldChar w:fldCharType="begin"/>
      </w:r>
      <w:r w:rsidR="006F01C1" w:rsidRPr="00F60403">
        <w:rPr>
          <w:noProof/>
          <w:sz w:val="21"/>
          <w:szCs w:val="21"/>
        </w:rPr>
        <w:instrText xml:space="preserve"> PAGEREF _Toc393891298 \h </w:instrText>
      </w:r>
      <w:r w:rsidR="006F01C1" w:rsidRPr="00F60403">
        <w:rPr>
          <w:noProof/>
          <w:sz w:val="21"/>
          <w:szCs w:val="21"/>
        </w:rPr>
      </w:r>
      <w:r w:rsidR="006F01C1" w:rsidRPr="00F60403">
        <w:rPr>
          <w:noProof/>
          <w:sz w:val="21"/>
          <w:szCs w:val="21"/>
        </w:rPr>
        <w:fldChar w:fldCharType="separate"/>
      </w:r>
      <w:r w:rsidR="006F01C1" w:rsidRPr="00F60403">
        <w:rPr>
          <w:noProof/>
          <w:sz w:val="21"/>
          <w:szCs w:val="21"/>
        </w:rPr>
        <w:t>4</w:t>
      </w:r>
      <w:r w:rsidR="006F01C1" w:rsidRPr="00F60403">
        <w:rPr>
          <w:noProof/>
          <w:sz w:val="21"/>
          <w:szCs w:val="21"/>
        </w:rPr>
        <w:fldChar w:fldCharType="end"/>
      </w:r>
    </w:p>
    <w:p w14:paraId="4A24FB9A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napToGrid/>
          <w:sz w:val="21"/>
          <w:szCs w:val="21"/>
          <w:lang w:eastAsia="en-US"/>
        </w:rPr>
        <w:t>1.1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napToGrid/>
          <w:sz w:val="21"/>
          <w:szCs w:val="21"/>
          <w:lang w:eastAsia="en-US"/>
        </w:rPr>
        <w:t>目的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_Toc393891299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07D52B66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napToGrid/>
          <w:sz w:val="21"/>
          <w:szCs w:val="21"/>
          <w:lang w:eastAsia="en-US"/>
        </w:rPr>
        <w:t>1.2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napToGrid/>
          <w:sz w:val="21"/>
          <w:szCs w:val="21"/>
          <w:lang w:eastAsia="en-US"/>
        </w:rPr>
        <w:t>范围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_Toc393891300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17EEA37A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napToGrid/>
          <w:sz w:val="21"/>
          <w:szCs w:val="21"/>
        </w:rPr>
        <w:t>1.3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napToGrid/>
          <w:sz w:val="21"/>
          <w:szCs w:val="21"/>
        </w:rPr>
        <w:t>定义、首字母缩写词和缩略语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_Toc393891301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3902345F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napToGrid/>
          <w:sz w:val="21"/>
          <w:szCs w:val="21"/>
        </w:rPr>
        <w:t>1.4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napToGrid/>
          <w:sz w:val="21"/>
          <w:szCs w:val="21"/>
        </w:rPr>
        <w:t>参考资料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_Toc393891302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249FEB11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napToGrid/>
          <w:sz w:val="21"/>
          <w:szCs w:val="21"/>
        </w:rPr>
        <w:t>1.5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napToGrid/>
          <w:sz w:val="21"/>
          <w:szCs w:val="21"/>
        </w:rPr>
        <w:t>概述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_Toc393891303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2609BAC0" w14:textId="77777777" w:rsidR="006F01C1" w:rsidRPr="00F60403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z w:val="21"/>
          <w:szCs w:val="21"/>
        </w:rPr>
        <w:t>2.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z w:val="21"/>
          <w:szCs w:val="21"/>
        </w:rPr>
        <w:t>测试概要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_Toc393891304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5E4E2DD7" w14:textId="77777777" w:rsidR="006F01C1" w:rsidRPr="00F60403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z w:val="21"/>
          <w:szCs w:val="21"/>
        </w:rPr>
        <w:t>3.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z w:val="21"/>
          <w:szCs w:val="21"/>
        </w:rPr>
        <w:t>测试环境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_Toc393891305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784185FE" w14:textId="77777777" w:rsidR="006F01C1" w:rsidRPr="00F60403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z w:val="21"/>
          <w:szCs w:val="21"/>
        </w:rPr>
        <w:t>4.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z w:val="21"/>
          <w:szCs w:val="21"/>
        </w:rPr>
        <w:t>测试结果及分析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_Toc393891306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04BE48E7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rFonts w:ascii="Arial" w:hAnsi="Arial"/>
          <w:noProof/>
          <w:snapToGrid/>
          <w:sz w:val="21"/>
          <w:szCs w:val="21"/>
        </w:rPr>
        <w:t>4.1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ascii="Arial" w:hAnsi="Arial" w:hint="eastAsia"/>
          <w:noProof/>
          <w:snapToGrid/>
          <w:sz w:val="21"/>
          <w:szCs w:val="21"/>
        </w:rPr>
        <w:t>需求覆盖率及缺陷分布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_Toc393891307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4</w:t>
      </w:r>
      <w:r w:rsidRPr="00F60403">
        <w:rPr>
          <w:noProof/>
          <w:sz w:val="21"/>
          <w:szCs w:val="21"/>
        </w:rPr>
        <w:fldChar w:fldCharType="end"/>
      </w:r>
    </w:p>
    <w:p w14:paraId="12FF817D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napToGrid/>
          <w:sz w:val="21"/>
          <w:szCs w:val="21"/>
        </w:rPr>
        <w:t>4.2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napToGrid/>
          <w:sz w:val="21"/>
          <w:szCs w:val="21"/>
        </w:rPr>
        <w:t>缺陷严重程度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_Toc393891308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5</w:t>
      </w:r>
      <w:r w:rsidRPr="00F60403">
        <w:rPr>
          <w:noProof/>
          <w:sz w:val="21"/>
          <w:szCs w:val="21"/>
        </w:rPr>
        <w:fldChar w:fldCharType="end"/>
      </w:r>
    </w:p>
    <w:p w14:paraId="6F175B65" w14:textId="77777777" w:rsidR="006F01C1" w:rsidRPr="00F60403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rFonts w:ascii="Arial" w:hAnsi="Arial"/>
          <w:noProof/>
          <w:snapToGrid/>
          <w:sz w:val="21"/>
          <w:szCs w:val="21"/>
        </w:rPr>
        <w:t>5.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ascii="Arial" w:hAnsi="Arial" w:hint="eastAsia"/>
          <w:noProof/>
          <w:snapToGrid/>
          <w:sz w:val="21"/>
          <w:szCs w:val="21"/>
        </w:rPr>
        <w:t>缺陷清单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_Toc393891309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5</w:t>
      </w:r>
      <w:r w:rsidRPr="00F60403">
        <w:rPr>
          <w:noProof/>
          <w:sz w:val="21"/>
          <w:szCs w:val="21"/>
        </w:rPr>
        <w:fldChar w:fldCharType="end"/>
      </w:r>
    </w:p>
    <w:p w14:paraId="6E1A1A5D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rFonts w:ascii="Arial" w:hAnsi="Arial"/>
          <w:noProof/>
          <w:snapToGrid/>
          <w:sz w:val="21"/>
          <w:szCs w:val="21"/>
        </w:rPr>
        <w:t>5.1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ascii="Arial" w:hAnsi="Arial" w:hint="eastAsia"/>
          <w:noProof/>
          <w:snapToGrid/>
          <w:sz w:val="21"/>
          <w:szCs w:val="21"/>
        </w:rPr>
        <w:t>功能性缺陷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_Toc393891310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5</w:t>
      </w:r>
      <w:r w:rsidRPr="00F60403">
        <w:rPr>
          <w:noProof/>
          <w:sz w:val="21"/>
          <w:szCs w:val="21"/>
        </w:rPr>
        <w:fldChar w:fldCharType="end"/>
      </w:r>
    </w:p>
    <w:p w14:paraId="7A72588B" w14:textId="77777777" w:rsidR="006F01C1" w:rsidRPr="00F60403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napToGrid/>
          <w:sz w:val="21"/>
          <w:szCs w:val="21"/>
        </w:rPr>
        <w:t>5.2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napToGrid/>
          <w:sz w:val="21"/>
          <w:szCs w:val="21"/>
        </w:rPr>
        <w:t>非功能性缺陷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_Toc393891311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6</w:t>
      </w:r>
      <w:r w:rsidRPr="00F60403">
        <w:rPr>
          <w:noProof/>
          <w:sz w:val="21"/>
          <w:szCs w:val="21"/>
        </w:rPr>
        <w:fldChar w:fldCharType="end"/>
      </w:r>
    </w:p>
    <w:p w14:paraId="0FBBC8F5" w14:textId="77777777" w:rsidR="006F01C1" w:rsidRPr="00F60403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</w:pPr>
      <w:r w:rsidRPr="00F60403">
        <w:rPr>
          <w:noProof/>
          <w:sz w:val="21"/>
          <w:szCs w:val="21"/>
        </w:rPr>
        <w:t>6.</w:t>
      </w:r>
      <w:r w:rsidRPr="00F60403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4"/>
        </w:rPr>
        <w:tab/>
      </w:r>
      <w:r w:rsidRPr="00F60403">
        <w:rPr>
          <w:rFonts w:hint="eastAsia"/>
          <w:noProof/>
          <w:sz w:val="21"/>
          <w:szCs w:val="21"/>
        </w:rPr>
        <w:t>测试结论与建议</w:t>
      </w:r>
      <w:r w:rsidRPr="00F60403">
        <w:rPr>
          <w:noProof/>
          <w:sz w:val="21"/>
          <w:szCs w:val="21"/>
        </w:rPr>
        <w:tab/>
      </w:r>
      <w:r w:rsidRPr="00F60403">
        <w:rPr>
          <w:noProof/>
          <w:sz w:val="21"/>
          <w:szCs w:val="21"/>
        </w:rPr>
        <w:fldChar w:fldCharType="begin"/>
      </w:r>
      <w:r w:rsidRPr="00F60403">
        <w:rPr>
          <w:noProof/>
          <w:sz w:val="21"/>
          <w:szCs w:val="21"/>
        </w:rPr>
        <w:instrText xml:space="preserve"> PAGEREF _Toc393891312 \h </w:instrText>
      </w:r>
      <w:r w:rsidRPr="00F60403">
        <w:rPr>
          <w:noProof/>
          <w:sz w:val="21"/>
          <w:szCs w:val="21"/>
        </w:rPr>
      </w:r>
      <w:r w:rsidRPr="00F60403">
        <w:rPr>
          <w:noProof/>
          <w:sz w:val="21"/>
          <w:szCs w:val="21"/>
        </w:rPr>
        <w:fldChar w:fldCharType="separate"/>
      </w:r>
      <w:r w:rsidRPr="00F60403">
        <w:rPr>
          <w:noProof/>
          <w:sz w:val="21"/>
          <w:szCs w:val="21"/>
        </w:rPr>
        <w:t>6</w:t>
      </w:r>
      <w:r w:rsidRPr="00F60403">
        <w:rPr>
          <w:noProof/>
          <w:sz w:val="21"/>
          <w:szCs w:val="21"/>
        </w:rPr>
        <w:fldChar w:fldCharType="end"/>
      </w:r>
    </w:p>
    <w:p w14:paraId="3219073E" w14:textId="77777777" w:rsidR="00F03B5C" w:rsidRPr="00F60403" w:rsidRDefault="00F03B5C">
      <w:pPr>
        <w:pStyle w:val="a4"/>
        <w:rPr>
          <w:rFonts w:ascii="Arial" w:hAnsi="Arial"/>
          <w:sz w:val="40"/>
          <w:szCs w:val="21"/>
        </w:rPr>
      </w:pPr>
      <w:r w:rsidRPr="00F60403">
        <w:rPr>
          <w:rFonts w:ascii="Times New Roman"/>
          <w:sz w:val="40"/>
          <w:szCs w:val="21"/>
        </w:rPr>
        <w:fldChar w:fldCharType="end"/>
      </w:r>
      <w:r w:rsidRPr="00F60403">
        <w:rPr>
          <w:sz w:val="40"/>
          <w:szCs w:val="21"/>
        </w:rPr>
        <w:br w:type="page"/>
      </w:r>
      <w:r w:rsidRPr="00F60403">
        <w:rPr>
          <w:rFonts w:ascii="Arial" w:hAnsi="Arial"/>
          <w:sz w:val="40"/>
          <w:szCs w:val="21"/>
        </w:rPr>
        <w:lastRenderedPageBreak/>
        <w:fldChar w:fldCharType="begin"/>
      </w:r>
      <w:r w:rsidRPr="00F60403">
        <w:rPr>
          <w:rFonts w:ascii="Arial" w:hAnsi="Arial"/>
          <w:sz w:val="40"/>
          <w:szCs w:val="21"/>
        </w:rPr>
        <w:instrText xml:space="preserve"> TITLE  \* MERGEFORMAT </w:instrText>
      </w:r>
      <w:r w:rsidRPr="00F60403">
        <w:rPr>
          <w:rFonts w:ascii="Arial" w:hAnsi="Arial"/>
          <w:sz w:val="40"/>
          <w:szCs w:val="21"/>
        </w:rPr>
        <w:fldChar w:fldCharType="separate"/>
      </w:r>
      <w:r w:rsidR="003F4A24" w:rsidRPr="00F60403">
        <w:rPr>
          <w:rFonts w:ascii="Arial" w:hAnsi="Arial" w:hint="eastAsia"/>
          <w:sz w:val="40"/>
          <w:szCs w:val="21"/>
        </w:rPr>
        <w:t>测试报告</w:t>
      </w:r>
      <w:r w:rsidRPr="00F60403">
        <w:rPr>
          <w:rFonts w:ascii="Arial" w:hAnsi="Arial"/>
          <w:sz w:val="40"/>
          <w:szCs w:val="21"/>
        </w:rPr>
        <w:fldChar w:fldCharType="end"/>
      </w:r>
      <w:r w:rsidRPr="00F60403">
        <w:rPr>
          <w:rFonts w:ascii="Arial" w:hAnsi="Arial"/>
          <w:sz w:val="40"/>
          <w:szCs w:val="21"/>
        </w:rPr>
        <w:t xml:space="preserve"> </w:t>
      </w:r>
    </w:p>
    <w:p w14:paraId="05379DC2" w14:textId="77777777" w:rsidR="00F03B5C" w:rsidRPr="00F60403" w:rsidRDefault="00F03B5C">
      <w:pPr>
        <w:pStyle w:val="1"/>
        <w:rPr>
          <w:sz w:val="28"/>
          <w:szCs w:val="21"/>
        </w:rPr>
      </w:pPr>
      <w:bookmarkStart w:id="0" w:name="_Toc393891298"/>
      <w:r w:rsidRPr="00F60403">
        <w:rPr>
          <w:rFonts w:hint="eastAsia"/>
          <w:sz w:val="28"/>
          <w:szCs w:val="21"/>
        </w:rPr>
        <w:t>简介</w:t>
      </w:r>
      <w:bookmarkEnd w:id="0"/>
    </w:p>
    <w:p w14:paraId="41ABD2D9" w14:textId="77777777" w:rsidR="00614542" w:rsidRPr="00F60403" w:rsidRDefault="00614542" w:rsidP="00614542">
      <w:pPr>
        <w:pStyle w:val="2"/>
        <w:rPr>
          <w:snapToGrid/>
          <w:sz w:val="21"/>
          <w:szCs w:val="21"/>
          <w:lang w:eastAsia="en-US"/>
        </w:rPr>
      </w:pPr>
      <w:bookmarkStart w:id="1" w:name="_Toc393891299"/>
      <w:proofErr w:type="spellStart"/>
      <w:r w:rsidRPr="00F60403">
        <w:rPr>
          <w:rFonts w:hint="eastAsia"/>
          <w:snapToGrid/>
          <w:sz w:val="21"/>
          <w:szCs w:val="21"/>
          <w:lang w:eastAsia="en-US"/>
        </w:rPr>
        <w:t>目的</w:t>
      </w:r>
      <w:bookmarkEnd w:id="1"/>
      <w:proofErr w:type="spellEnd"/>
    </w:p>
    <w:p w14:paraId="22761598" w14:textId="733468CC" w:rsidR="00FF4B4F" w:rsidRPr="00F60403" w:rsidRDefault="00FF4B4F" w:rsidP="00B15EC5">
      <w:pPr>
        <w:spacing w:after="120"/>
        <w:ind w:left="720"/>
        <w:rPr>
          <w:rFonts w:ascii="Times New Roman"/>
          <w:i/>
          <w:snapToGrid/>
          <w:color w:val="0000FF"/>
          <w:sz w:val="21"/>
          <w:szCs w:val="21"/>
        </w:rPr>
      </w:pPr>
      <w:r w:rsidRPr="00F60403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本测试报告为</w:t>
      </w:r>
      <w:proofErr w:type="spellStart"/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Pass</w:t>
      </w:r>
      <w:r w:rsidRPr="00F60403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ThemOn</w:t>
      </w:r>
      <w:proofErr w:type="spellEnd"/>
      <w:r w:rsidRPr="00F60403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项目的测试报告，目的在于总结测试阶段的测试以及分析测试结果，描述系统是否符合</w:t>
      </w:r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二手交易平台</w:t>
      </w:r>
      <w:r w:rsidRPr="00F60403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需求。预期参考人员包括用户、测试人员、开发人员、项目管理者、</w:t>
      </w:r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老师和助教等。</w:t>
      </w:r>
    </w:p>
    <w:p w14:paraId="4FDDB0C4" w14:textId="77777777" w:rsidR="00614542" w:rsidRPr="00F60403" w:rsidRDefault="00614542" w:rsidP="00614542">
      <w:pPr>
        <w:pStyle w:val="2"/>
        <w:rPr>
          <w:snapToGrid/>
          <w:sz w:val="21"/>
          <w:szCs w:val="21"/>
          <w:lang w:eastAsia="en-US"/>
        </w:rPr>
      </w:pPr>
      <w:bookmarkStart w:id="2" w:name="_Toc393891300"/>
      <w:proofErr w:type="spellStart"/>
      <w:r w:rsidRPr="00F60403">
        <w:rPr>
          <w:rFonts w:hint="eastAsia"/>
          <w:snapToGrid/>
          <w:sz w:val="21"/>
          <w:szCs w:val="21"/>
          <w:lang w:eastAsia="en-US"/>
        </w:rPr>
        <w:t>范围</w:t>
      </w:r>
      <w:bookmarkEnd w:id="2"/>
      <w:proofErr w:type="spellEnd"/>
    </w:p>
    <w:p w14:paraId="73FAEA37" w14:textId="42212378" w:rsidR="00952B2D" w:rsidRPr="00F60403" w:rsidRDefault="0027345C" w:rsidP="0027345C">
      <w:pPr>
        <w:spacing w:after="120"/>
        <w:ind w:left="720"/>
        <w:rPr>
          <w:rFonts w:ascii="Times New Roman"/>
          <w:i/>
          <w:snapToGrid/>
          <w:color w:val="0000FF"/>
          <w:sz w:val="21"/>
          <w:szCs w:val="21"/>
        </w:rPr>
      </w:pPr>
      <w:r w:rsidRPr="00F60403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本测试报告</w:t>
      </w:r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包括对</w:t>
      </w:r>
      <w:proofErr w:type="spellStart"/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PassThemOn</w:t>
      </w:r>
      <w:proofErr w:type="spellEnd"/>
      <w:r w:rsidR="00022253"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前</w:t>
      </w:r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后端</w:t>
      </w:r>
      <w:r w:rsidR="00D562B7"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的</w:t>
      </w:r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功能性测试和非功能性测试</w:t>
      </w:r>
      <w:r w:rsidR="008A7276"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。</w:t>
      </w:r>
    </w:p>
    <w:p w14:paraId="6F0B0EF5" w14:textId="77777777" w:rsidR="00614542" w:rsidRPr="00F60403" w:rsidRDefault="00614542" w:rsidP="00614542">
      <w:pPr>
        <w:pStyle w:val="2"/>
        <w:rPr>
          <w:snapToGrid/>
          <w:sz w:val="21"/>
          <w:szCs w:val="21"/>
        </w:rPr>
      </w:pPr>
      <w:bookmarkStart w:id="3" w:name="_Toc393891301"/>
      <w:r w:rsidRPr="00F60403">
        <w:rPr>
          <w:rFonts w:hint="eastAsia"/>
          <w:snapToGrid/>
          <w:sz w:val="21"/>
          <w:szCs w:val="21"/>
        </w:rPr>
        <w:t>定义、首字母缩写词和缩略语</w:t>
      </w:r>
      <w:bookmarkEnd w:id="3"/>
    </w:p>
    <w:p w14:paraId="221BC536" w14:textId="649891CE" w:rsidR="00403F71" w:rsidRPr="00F60403" w:rsidRDefault="008E000D" w:rsidP="00614542">
      <w:pPr>
        <w:spacing w:after="120"/>
        <w:ind w:left="720"/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</w:pPr>
      <w:proofErr w:type="spellStart"/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PassThemOn</w:t>
      </w:r>
      <w:proofErr w:type="spellEnd"/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：</w:t>
      </w:r>
      <w:r w:rsidR="00461409"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本项目名称，寓意为“将物品传递下去”，实际功能是二手交易平台。</w:t>
      </w:r>
    </w:p>
    <w:p w14:paraId="4C1E758F" w14:textId="659C37EB" w:rsidR="00155D34" w:rsidRPr="00F60403" w:rsidRDefault="00155D34" w:rsidP="00614542">
      <w:pPr>
        <w:spacing w:after="120"/>
        <w:ind w:left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Java</w:t>
      </w:r>
      <w:r w:rsidRPr="00F60403">
        <w:rPr>
          <w:rFonts w:ascii="Helvetica" w:hAnsi="Helvetica" w:cs="Helvetica" w:hint="eastAsia"/>
          <w:color w:val="333333"/>
          <w:sz w:val="22"/>
          <w:szCs w:val="22"/>
          <w:shd w:val="clear" w:color="auto" w:fill="FFFFFF"/>
        </w:rPr>
        <w:t>：</w:t>
      </w:r>
      <w:r w:rsidR="001942B4" w:rsidRPr="00F6040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Java </w:t>
      </w:r>
      <w:r w:rsidR="001942B4" w:rsidRPr="00F6040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是</w:t>
      </w:r>
      <w:r w:rsidR="001942B4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由</w:t>
      </w:r>
      <w:r w:rsidR="001942B4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Sun Microsystems </w:t>
      </w:r>
      <w:r w:rsidR="001942B4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在</w:t>
      </w:r>
      <w:r w:rsidR="001942B4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1995 </w:t>
      </w:r>
      <w:r w:rsidR="001942B4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年首先发布的编程语言和计算平台</w:t>
      </w:r>
      <w:r w:rsidR="006B6B5A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，在</w:t>
      </w:r>
      <w:r w:rsidR="006B6B5A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Web</w:t>
      </w:r>
      <w:r w:rsidR="006B6B5A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应用上</w:t>
      </w:r>
      <w:r w:rsidR="006B6B5A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Java</w:t>
      </w:r>
      <w:r w:rsidR="006B6B5A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应用广泛，本项目后端即采用</w:t>
      </w:r>
      <w:r w:rsidR="006B6B5A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Java</w:t>
      </w:r>
      <w:r w:rsidR="006B6B5A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语言进行编写。</w:t>
      </w:r>
    </w:p>
    <w:p w14:paraId="351A2FE1" w14:textId="6A1D458D" w:rsidR="008D25D7" w:rsidRPr="00F60403" w:rsidRDefault="008D25D7" w:rsidP="00614542">
      <w:pPr>
        <w:spacing w:after="120"/>
        <w:ind w:left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SpringBoot</w:t>
      </w:r>
      <w:proofErr w:type="spellEnd"/>
      <w:r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：</w:t>
      </w:r>
      <w:r w:rsidR="006B2FBC" w:rsidRPr="00F6040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Spring Boot</w:t>
      </w:r>
      <w:r w:rsidR="006B2FBC" w:rsidRPr="00F6040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是</w:t>
      </w:r>
      <w:r w:rsidR="006B2FBC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由</w:t>
      </w:r>
      <w:r w:rsidR="006B2FBC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Pivotal</w:t>
      </w:r>
      <w:r w:rsidR="006B2FBC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团队提供的全新框架，其设计目的</w:t>
      </w:r>
      <w:r w:rsidR="006B2FBC" w:rsidRPr="00F6040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是</w:t>
      </w:r>
      <w:r w:rsidR="006B2FBC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用来简化新</w:t>
      </w:r>
      <w:r w:rsidR="006B2FBC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Spring</w:t>
      </w:r>
      <w:r w:rsidR="006B2FBC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应用的初始搭建以及开发过程。</w:t>
      </w:r>
      <w:r w:rsidR="006B2FBC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6B2FBC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该框架使用了特定的方式来进行配置，从而使开发人员不再需要定义样板化的配置。</w:t>
      </w:r>
      <w:r w:rsidR="007968A2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本</w:t>
      </w:r>
      <w:r w:rsidR="009B17FD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项</w:t>
      </w:r>
      <w:r w:rsidR="007968A2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目后端即采用</w:t>
      </w:r>
      <w:proofErr w:type="spellStart"/>
      <w:r w:rsidR="007968A2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SpringBoot</w:t>
      </w:r>
      <w:proofErr w:type="spellEnd"/>
      <w:r w:rsidR="007968A2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框架</w:t>
      </w:r>
      <w:r w:rsidR="00C675F2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来</w:t>
      </w:r>
      <w:r w:rsidR="003F1D66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搭建</w:t>
      </w:r>
      <w:r w:rsidR="00475320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。</w:t>
      </w:r>
    </w:p>
    <w:p w14:paraId="000218CE" w14:textId="2013C510" w:rsidR="0092575E" w:rsidRPr="00F60403" w:rsidRDefault="0092575E" w:rsidP="00614542">
      <w:pPr>
        <w:spacing w:after="120"/>
        <w:ind w:left="720"/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</w:pPr>
      <w:r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JMeter</w:t>
      </w:r>
      <w:r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：</w:t>
      </w:r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Apache </w:t>
      </w:r>
      <w:r w:rsidR="0063635A" w:rsidRPr="00F6040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JMeter</w:t>
      </w:r>
      <w:r w:rsidR="0063635A" w:rsidRPr="00F6040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是</w:t>
      </w:r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Apache</w:t>
      </w:r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组织开发的基于</w:t>
      </w:r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Java</w:t>
      </w:r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的压力测试工具。</w:t>
      </w:r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用于对软件</w:t>
      </w:r>
      <w:proofErr w:type="gramStart"/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做压力</w:t>
      </w:r>
      <w:proofErr w:type="gramEnd"/>
      <w:r w:rsidR="0063635A"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>测试，它</w:t>
      </w:r>
      <w:r w:rsidR="007C38AE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被用于本项目的性能测试。</w:t>
      </w:r>
    </w:p>
    <w:p w14:paraId="4ACAA464" w14:textId="53F537BB" w:rsidR="00FB3866" w:rsidRPr="00F60403" w:rsidRDefault="00614542" w:rsidP="00FB3866">
      <w:pPr>
        <w:pStyle w:val="2"/>
        <w:rPr>
          <w:snapToGrid/>
          <w:sz w:val="21"/>
          <w:szCs w:val="21"/>
          <w:lang w:eastAsia="en-US"/>
        </w:rPr>
      </w:pPr>
      <w:bookmarkStart w:id="4" w:name="_Toc393891302"/>
      <w:proofErr w:type="spellStart"/>
      <w:r w:rsidRPr="00F60403">
        <w:rPr>
          <w:rFonts w:hint="eastAsia"/>
          <w:snapToGrid/>
          <w:sz w:val="21"/>
          <w:szCs w:val="21"/>
          <w:lang w:eastAsia="en-US"/>
        </w:rPr>
        <w:t>参考资料</w:t>
      </w:r>
      <w:bookmarkEnd w:id="4"/>
      <w:proofErr w:type="spellEnd"/>
    </w:p>
    <w:p w14:paraId="178FA1B3" w14:textId="303203DE" w:rsidR="002E22AA" w:rsidRPr="00F60403" w:rsidRDefault="00757278" w:rsidP="00614542">
      <w:pPr>
        <w:spacing w:after="120"/>
        <w:ind w:left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1</w:t>
      </w:r>
      <w:r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  <w:r w:rsidR="005A095E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《测试报告</w:t>
      </w:r>
      <w:r w:rsidR="00537D16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template</w:t>
      </w:r>
      <w:r w:rsidR="005A095E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》</w:t>
      </w:r>
    </w:p>
    <w:p w14:paraId="71ABC8E1" w14:textId="39C4313E" w:rsidR="00A12696" w:rsidRPr="00F60403" w:rsidRDefault="00A02F7B" w:rsidP="009718E3">
      <w:pPr>
        <w:spacing w:after="120"/>
        <w:ind w:left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2</w:t>
      </w:r>
      <w:r w:rsidRPr="00F6040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  <w:r w:rsidR="000006D1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《软件工程原理</w:t>
      </w:r>
      <w:r w:rsidR="0012428E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12428E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沈备军</w:t>
      </w:r>
      <w:r w:rsidR="0012428E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12428E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陈昊鹏等著</w:t>
      </w:r>
      <w:r w:rsidR="000006D1" w:rsidRPr="00F60403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》</w:t>
      </w:r>
    </w:p>
    <w:p w14:paraId="5A152629" w14:textId="77777777" w:rsidR="00614542" w:rsidRPr="00F60403" w:rsidRDefault="00614542" w:rsidP="00614542">
      <w:pPr>
        <w:pStyle w:val="2"/>
        <w:rPr>
          <w:snapToGrid/>
          <w:sz w:val="21"/>
          <w:szCs w:val="21"/>
          <w:lang w:eastAsia="en-US"/>
        </w:rPr>
      </w:pPr>
      <w:bookmarkStart w:id="5" w:name="_Toc393891303"/>
      <w:proofErr w:type="spellStart"/>
      <w:r w:rsidRPr="00F60403">
        <w:rPr>
          <w:rFonts w:hint="eastAsia"/>
          <w:snapToGrid/>
          <w:sz w:val="21"/>
          <w:szCs w:val="21"/>
          <w:lang w:eastAsia="en-US"/>
        </w:rPr>
        <w:t>概述</w:t>
      </w:r>
      <w:bookmarkEnd w:id="5"/>
      <w:proofErr w:type="spellEnd"/>
    </w:p>
    <w:p w14:paraId="07631CA0" w14:textId="11F3C294" w:rsidR="00022253" w:rsidRPr="00F60403" w:rsidRDefault="00022253" w:rsidP="00791F09">
      <w:pPr>
        <w:spacing w:after="120"/>
        <w:ind w:left="720"/>
        <w:rPr>
          <w:rFonts w:ascii="Times New Roman" w:hint="eastAsia"/>
          <w:iCs/>
          <w:snapToGrid/>
          <w:sz w:val="21"/>
          <w:szCs w:val="21"/>
        </w:rPr>
      </w:pPr>
      <w:r w:rsidRPr="00F60403">
        <w:rPr>
          <w:rFonts w:ascii="Times New Roman" w:hint="eastAsia"/>
          <w:iCs/>
          <w:snapToGrid/>
          <w:sz w:val="21"/>
          <w:szCs w:val="21"/>
        </w:rPr>
        <w:t>该文档简明扼要地对测试中遇到的问题进行记录和描述，并给出一些参考建议。</w:t>
      </w:r>
    </w:p>
    <w:p w14:paraId="768B6186" w14:textId="77777777" w:rsidR="00F03B5C" w:rsidRPr="00F60403" w:rsidRDefault="00F03B5C">
      <w:pPr>
        <w:pStyle w:val="1"/>
        <w:rPr>
          <w:sz w:val="28"/>
          <w:szCs w:val="21"/>
        </w:rPr>
      </w:pPr>
      <w:bookmarkStart w:id="6" w:name="_Toc393891304"/>
      <w:r w:rsidRPr="00F60403">
        <w:rPr>
          <w:rFonts w:hint="eastAsia"/>
          <w:sz w:val="28"/>
          <w:szCs w:val="21"/>
        </w:rPr>
        <w:t>测试</w:t>
      </w:r>
      <w:r w:rsidR="00836E8B" w:rsidRPr="00F60403">
        <w:rPr>
          <w:rFonts w:hint="eastAsia"/>
          <w:sz w:val="28"/>
          <w:szCs w:val="21"/>
        </w:rPr>
        <w:t>概</w:t>
      </w:r>
      <w:r w:rsidR="00307DC6" w:rsidRPr="00F60403">
        <w:rPr>
          <w:rFonts w:hint="eastAsia"/>
          <w:sz w:val="28"/>
          <w:szCs w:val="21"/>
        </w:rPr>
        <w:t>要</w:t>
      </w:r>
      <w:bookmarkEnd w:id="6"/>
    </w:p>
    <w:p w14:paraId="5C2945E4" w14:textId="6084617C" w:rsidR="004B0E53" w:rsidRPr="00F60403" w:rsidRDefault="004B0E53" w:rsidP="004B0E53">
      <w:pPr>
        <w:pStyle w:val="InfoBlue"/>
        <w:rPr>
          <w:sz w:val="21"/>
          <w:szCs w:val="21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1729"/>
        <w:gridCol w:w="1702"/>
        <w:gridCol w:w="1715"/>
        <w:gridCol w:w="3201"/>
      </w:tblGrid>
      <w:tr w:rsidR="00887C6B" w:rsidRPr="00F60403" w14:paraId="090A602E" w14:textId="77777777" w:rsidTr="00887C6B">
        <w:tc>
          <w:tcPr>
            <w:tcW w:w="1729" w:type="dxa"/>
          </w:tcPr>
          <w:p w14:paraId="7B762410" w14:textId="66C61601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1702" w:type="dxa"/>
          </w:tcPr>
          <w:p w14:paraId="3E700DFF" w14:textId="39A0BF63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人员</w:t>
            </w:r>
          </w:p>
        </w:tc>
        <w:tc>
          <w:tcPr>
            <w:tcW w:w="1715" w:type="dxa"/>
          </w:tcPr>
          <w:p w14:paraId="6BD5B34B" w14:textId="66DB09F6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测试方法</w:t>
            </w:r>
          </w:p>
        </w:tc>
        <w:tc>
          <w:tcPr>
            <w:tcW w:w="3201" w:type="dxa"/>
          </w:tcPr>
          <w:p w14:paraId="004C4547" w14:textId="7C1A09C4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测试内容</w:t>
            </w:r>
          </w:p>
        </w:tc>
      </w:tr>
      <w:tr w:rsidR="00887C6B" w:rsidRPr="00F60403" w14:paraId="6784545A" w14:textId="77777777" w:rsidTr="00887C6B">
        <w:tc>
          <w:tcPr>
            <w:tcW w:w="1729" w:type="dxa"/>
          </w:tcPr>
          <w:p w14:paraId="6E187EB4" w14:textId="4AF08C1C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2</w:t>
            </w:r>
            <w:r w:rsidRPr="00F60403">
              <w:rPr>
                <w:sz w:val="21"/>
                <w:szCs w:val="21"/>
              </w:rPr>
              <w:t>021</w:t>
            </w:r>
            <w:r w:rsidRPr="00F60403">
              <w:rPr>
                <w:rFonts w:hint="eastAsia"/>
                <w:sz w:val="21"/>
                <w:szCs w:val="21"/>
              </w:rPr>
              <w:t>.</w:t>
            </w:r>
            <w:r w:rsidRPr="00F60403">
              <w:rPr>
                <w:sz w:val="21"/>
                <w:szCs w:val="21"/>
              </w:rPr>
              <w:t>8</w:t>
            </w:r>
          </w:p>
        </w:tc>
        <w:tc>
          <w:tcPr>
            <w:tcW w:w="1702" w:type="dxa"/>
          </w:tcPr>
          <w:p w14:paraId="6FABE247" w14:textId="7B1C0B84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王</w:t>
            </w:r>
            <w:proofErr w:type="gramStart"/>
            <w:r w:rsidRPr="00F60403">
              <w:rPr>
                <w:rFonts w:hint="eastAsia"/>
                <w:sz w:val="21"/>
                <w:szCs w:val="21"/>
              </w:rPr>
              <w:t>浩</w:t>
            </w:r>
            <w:proofErr w:type="gramEnd"/>
            <w:r w:rsidRPr="00F60403">
              <w:rPr>
                <w:rFonts w:hint="eastAsia"/>
                <w:sz w:val="21"/>
                <w:szCs w:val="21"/>
              </w:rPr>
              <w:t>天、周昱宏、陶昱丞、徐惠东</w:t>
            </w:r>
          </w:p>
        </w:tc>
        <w:tc>
          <w:tcPr>
            <w:tcW w:w="1715" w:type="dxa"/>
          </w:tcPr>
          <w:p w14:paraId="3014BFDF" w14:textId="35B78BFD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使用J</w:t>
            </w:r>
            <w:r w:rsidRPr="00F60403">
              <w:rPr>
                <w:sz w:val="21"/>
                <w:szCs w:val="21"/>
              </w:rPr>
              <w:t>u</w:t>
            </w:r>
            <w:r w:rsidRPr="00F60403">
              <w:rPr>
                <w:rFonts w:hint="eastAsia"/>
                <w:sz w:val="21"/>
                <w:szCs w:val="21"/>
              </w:rPr>
              <w:t>nit测试工具</w:t>
            </w:r>
          </w:p>
        </w:tc>
        <w:tc>
          <w:tcPr>
            <w:tcW w:w="3201" w:type="dxa"/>
          </w:tcPr>
          <w:p w14:paraId="27118E14" w14:textId="640A86F4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对</w:t>
            </w:r>
            <w:r w:rsidR="00946EEE" w:rsidRPr="00F60403">
              <w:rPr>
                <w:rFonts w:hint="eastAsia"/>
                <w:sz w:val="21"/>
                <w:szCs w:val="21"/>
              </w:rPr>
              <w:t>项目</w:t>
            </w:r>
            <w:r w:rsidRPr="00F60403">
              <w:rPr>
                <w:rFonts w:hint="eastAsia"/>
                <w:sz w:val="21"/>
                <w:szCs w:val="21"/>
              </w:rPr>
              <w:t>后端Controller、Repository、Dao</w:t>
            </w:r>
            <w:proofErr w:type="gramStart"/>
            <w:r w:rsidRPr="00F60403">
              <w:rPr>
                <w:rFonts w:hint="eastAsia"/>
                <w:sz w:val="21"/>
                <w:szCs w:val="21"/>
              </w:rPr>
              <w:t>层</w:t>
            </w:r>
            <w:r w:rsidR="008A0A21" w:rsidRPr="00F60403">
              <w:rPr>
                <w:rFonts w:hint="eastAsia"/>
                <w:sz w:val="21"/>
                <w:szCs w:val="21"/>
              </w:rPr>
              <w:t>所有</w:t>
            </w:r>
            <w:proofErr w:type="gramEnd"/>
            <w:r w:rsidR="008A0A21" w:rsidRPr="00F60403">
              <w:rPr>
                <w:rFonts w:hint="eastAsia"/>
                <w:sz w:val="21"/>
                <w:szCs w:val="21"/>
              </w:rPr>
              <w:t>函数</w:t>
            </w:r>
            <w:r w:rsidRPr="00F60403">
              <w:rPr>
                <w:rFonts w:hint="eastAsia"/>
                <w:sz w:val="21"/>
                <w:szCs w:val="21"/>
              </w:rPr>
              <w:t>分别进行单元测试。</w:t>
            </w:r>
          </w:p>
        </w:tc>
      </w:tr>
      <w:tr w:rsidR="00887C6B" w:rsidRPr="00F60403" w14:paraId="7B1EDABD" w14:textId="77777777" w:rsidTr="00887C6B">
        <w:tc>
          <w:tcPr>
            <w:tcW w:w="1729" w:type="dxa"/>
          </w:tcPr>
          <w:p w14:paraId="5AA4FEA6" w14:textId="343D1459" w:rsidR="00887C6B" w:rsidRPr="00F60403" w:rsidRDefault="00887C6B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2</w:t>
            </w:r>
            <w:r w:rsidRPr="00F60403">
              <w:rPr>
                <w:sz w:val="21"/>
                <w:szCs w:val="21"/>
              </w:rPr>
              <w:t>021.8</w:t>
            </w:r>
          </w:p>
        </w:tc>
        <w:tc>
          <w:tcPr>
            <w:tcW w:w="1702" w:type="dxa"/>
          </w:tcPr>
          <w:p w14:paraId="1065A6BE" w14:textId="5FED446A" w:rsidR="00887C6B" w:rsidRPr="00F60403" w:rsidRDefault="000559A0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王</w:t>
            </w:r>
            <w:proofErr w:type="gramStart"/>
            <w:r w:rsidRPr="00F60403">
              <w:rPr>
                <w:rFonts w:hint="eastAsia"/>
                <w:sz w:val="21"/>
                <w:szCs w:val="21"/>
              </w:rPr>
              <w:t>浩</w:t>
            </w:r>
            <w:proofErr w:type="gramEnd"/>
            <w:r w:rsidRPr="00F60403">
              <w:rPr>
                <w:rFonts w:hint="eastAsia"/>
                <w:sz w:val="21"/>
                <w:szCs w:val="21"/>
              </w:rPr>
              <w:t>天、周昱宏、陶昱丞、徐惠东</w:t>
            </w:r>
          </w:p>
        </w:tc>
        <w:tc>
          <w:tcPr>
            <w:tcW w:w="1715" w:type="dxa"/>
          </w:tcPr>
          <w:p w14:paraId="26BA8A03" w14:textId="09F47394" w:rsidR="00887C6B" w:rsidRPr="00F60403" w:rsidRDefault="00980A05" w:rsidP="00F560DD">
            <w:pPr>
              <w:pStyle w:val="a9"/>
              <w:ind w:left="0"/>
              <w:rPr>
                <w:sz w:val="21"/>
                <w:szCs w:val="21"/>
              </w:rPr>
            </w:pPr>
            <w:proofErr w:type="spellStart"/>
            <w:r w:rsidRPr="00F60403">
              <w:rPr>
                <w:rFonts w:hint="eastAsia"/>
                <w:sz w:val="21"/>
                <w:szCs w:val="21"/>
              </w:rPr>
              <w:t>SpringBoot</w:t>
            </w:r>
            <w:proofErr w:type="spellEnd"/>
            <w:r w:rsidRPr="00F60403">
              <w:rPr>
                <w:rFonts w:hint="eastAsia"/>
                <w:sz w:val="21"/>
                <w:szCs w:val="21"/>
              </w:rPr>
              <w:t>自带工具</w:t>
            </w:r>
          </w:p>
        </w:tc>
        <w:tc>
          <w:tcPr>
            <w:tcW w:w="3201" w:type="dxa"/>
          </w:tcPr>
          <w:p w14:paraId="5D4D5766" w14:textId="0B5A97A1" w:rsidR="00887C6B" w:rsidRPr="00F60403" w:rsidRDefault="00CE04C5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对</w:t>
            </w:r>
            <w:r w:rsidR="00D12BD3" w:rsidRPr="00F60403">
              <w:rPr>
                <w:rFonts w:hint="eastAsia"/>
                <w:sz w:val="21"/>
                <w:szCs w:val="21"/>
              </w:rPr>
              <w:t>项目</w:t>
            </w:r>
            <w:r w:rsidRPr="00F60403">
              <w:rPr>
                <w:rFonts w:hint="eastAsia"/>
                <w:sz w:val="21"/>
                <w:szCs w:val="21"/>
              </w:rPr>
              <w:t>后端所有函数进行集成测试</w:t>
            </w:r>
          </w:p>
        </w:tc>
      </w:tr>
      <w:tr w:rsidR="00887C6B" w:rsidRPr="00F60403" w14:paraId="39D45C6E" w14:textId="77777777" w:rsidTr="00887C6B">
        <w:tc>
          <w:tcPr>
            <w:tcW w:w="1729" w:type="dxa"/>
          </w:tcPr>
          <w:p w14:paraId="70EF5650" w14:textId="16D92656" w:rsidR="00887C6B" w:rsidRPr="00F60403" w:rsidRDefault="00D81DB1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2</w:t>
            </w:r>
            <w:r w:rsidRPr="00F60403">
              <w:rPr>
                <w:sz w:val="21"/>
                <w:szCs w:val="21"/>
              </w:rPr>
              <w:t>021.9</w:t>
            </w:r>
          </w:p>
        </w:tc>
        <w:tc>
          <w:tcPr>
            <w:tcW w:w="1702" w:type="dxa"/>
          </w:tcPr>
          <w:p w14:paraId="2E4D120B" w14:textId="23A05D14" w:rsidR="00887C6B" w:rsidRPr="00F60403" w:rsidRDefault="00D81DB1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徐惠东</w:t>
            </w:r>
          </w:p>
        </w:tc>
        <w:tc>
          <w:tcPr>
            <w:tcW w:w="1715" w:type="dxa"/>
          </w:tcPr>
          <w:p w14:paraId="5DB9ECB0" w14:textId="7859FDA0" w:rsidR="00887C6B" w:rsidRPr="00F60403" w:rsidRDefault="00D81DB1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Apache</w:t>
            </w:r>
            <w:r w:rsidRPr="00F60403">
              <w:rPr>
                <w:sz w:val="21"/>
                <w:szCs w:val="21"/>
              </w:rPr>
              <w:t xml:space="preserve"> </w:t>
            </w:r>
            <w:proofErr w:type="spellStart"/>
            <w:r w:rsidRPr="00F60403">
              <w:rPr>
                <w:rFonts w:hint="eastAsia"/>
                <w:sz w:val="21"/>
                <w:szCs w:val="21"/>
              </w:rPr>
              <w:t>J</w:t>
            </w:r>
            <w:r w:rsidR="00233839" w:rsidRPr="00F60403">
              <w:rPr>
                <w:rFonts w:hint="eastAsia"/>
                <w:sz w:val="21"/>
                <w:szCs w:val="21"/>
              </w:rPr>
              <w:t>m</w:t>
            </w:r>
            <w:r w:rsidRPr="00F60403">
              <w:rPr>
                <w:rFonts w:hint="eastAsia"/>
                <w:sz w:val="21"/>
                <w:szCs w:val="21"/>
              </w:rPr>
              <w:t>eter</w:t>
            </w:r>
            <w:proofErr w:type="spellEnd"/>
          </w:p>
        </w:tc>
        <w:tc>
          <w:tcPr>
            <w:tcW w:w="3201" w:type="dxa"/>
          </w:tcPr>
          <w:p w14:paraId="40B9FAB9" w14:textId="5A5C4679" w:rsidR="00887C6B" w:rsidRPr="00F60403" w:rsidRDefault="00233839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对</w:t>
            </w:r>
            <w:r w:rsidR="008C6D82" w:rsidRPr="00F60403">
              <w:rPr>
                <w:rFonts w:hint="eastAsia"/>
                <w:sz w:val="21"/>
                <w:szCs w:val="21"/>
              </w:rPr>
              <w:t>项目所有</w:t>
            </w:r>
            <w:r w:rsidRPr="00F60403">
              <w:rPr>
                <w:rFonts w:hint="eastAsia"/>
                <w:sz w:val="21"/>
                <w:szCs w:val="21"/>
              </w:rPr>
              <w:t>后端</w:t>
            </w:r>
            <w:r w:rsidR="008C6D82" w:rsidRPr="00F60403">
              <w:rPr>
                <w:rFonts w:hint="eastAsia"/>
                <w:sz w:val="21"/>
                <w:szCs w:val="21"/>
              </w:rPr>
              <w:t>函数</w:t>
            </w:r>
            <w:r w:rsidR="009359FA" w:rsidRPr="00F60403">
              <w:rPr>
                <w:rFonts w:hint="eastAsia"/>
                <w:sz w:val="21"/>
                <w:szCs w:val="21"/>
              </w:rPr>
              <w:t>（除涉及WebSocket）</w:t>
            </w:r>
            <w:r w:rsidR="003C7E08" w:rsidRPr="00F60403">
              <w:rPr>
                <w:rFonts w:hint="eastAsia"/>
                <w:sz w:val="21"/>
                <w:szCs w:val="21"/>
              </w:rPr>
              <w:t>进行性能测试</w:t>
            </w:r>
          </w:p>
        </w:tc>
      </w:tr>
      <w:tr w:rsidR="00887C6B" w:rsidRPr="00F60403" w14:paraId="2ED1058D" w14:textId="77777777" w:rsidTr="00887C6B">
        <w:tc>
          <w:tcPr>
            <w:tcW w:w="1729" w:type="dxa"/>
          </w:tcPr>
          <w:p w14:paraId="118ED929" w14:textId="056363F7" w:rsidR="00887C6B" w:rsidRPr="00F60403" w:rsidRDefault="003977CF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2</w:t>
            </w:r>
            <w:r w:rsidRPr="00F60403">
              <w:rPr>
                <w:sz w:val="21"/>
                <w:szCs w:val="21"/>
              </w:rPr>
              <w:t>021.9</w:t>
            </w:r>
          </w:p>
        </w:tc>
        <w:tc>
          <w:tcPr>
            <w:tcW w:w="1702" w:type="dxa"/>
          </w:tcPr>
          <w:p w14:paraId="61E57841" w14:textId="50FE9DF2" w:rsidR="00887C6B" w:rsidRPr="00F60403" w:rsidRDefault="003977CF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王</w:t>
            </w:r>
            <w:proofErr w:type="gramStart"/>
            <w:r w:rsidRPr="00F60403">
              <w:rPr>
                <w:rFonts w:hint="eastAsia"/>
                <w:sz w:val="21"/>
                <w:szCs w:val="21"/>
              </w:rPr>
              <w:t>浩</w:t>
            </w:r>
            <w:proofErr w:type="gramEnd"/>
            <w:r w:rsidRPr="00F60403">
              <w:rPr>
                <w:rFonts w:hint="eastAsia"/>
                <w:sz w:val="21"/>
                <w:szCs w:val="21"/>
              </w:rPr>
              <w:t>天</w:t>
            </w:r>
          </w:p>
        </w:tc>
        <w:tc>
          <w:tcPr>
            <w:tcW w:w="1715" w:type="dxa"/>
          </w:tcPr>
          <w:p w14:paraId="3B4335E6" w14:textId="6F098443" w:rsidR="00887C6B" w:rsidRPr="00F60403" w:rsidRDefault="0081681A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Apache</w:t>
            </w:r>
            <w:r w:rsidRPr="00F60403">
              <w:rPr>
                <w:sz w:val="21"/>
                <w:szCs w:val="21"/>
              </w:rPr>
              <w:t xml:space="preserve"> </w:t>
            </w:r>
            <w:proofErr w:type="spellStart"/>
            <w:r w:rsidRPr="00F60403">
              <w:rPr>
                <w:rFonts w:hint="eastAsia"/>
                <w:sz w:val="21"/>
                <w:szCs w:val="21"/>
              </w:rPr>
              <w:t>J</w:t>
            </w:r>
            <w:r w:rsidRPr="00F60403">
              <w:rPr>
                <w:sz w:val="21"/>
                <w:szCs w:val="21"/>
              </w:rPr>
              <w:t>meter</w:t>
            </w:r>
            <w:proofErr w:type="spellEnd"/>
          </w:p>
        </w:tc>
        <w:tc>
          <w:tcPr>
            <w:tcW w:w="3201" w:type="dxa"/>
          </w:tcPr>
          <w:p w14:paraId="1C777BB1" w14:textId="3CE9852A" w:rsidR="00887C6B" w:rsidRPr="00F60403" w:rsidRDefault="0081681A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对项目后端涉及WebSocket的函数</w:t>
            </w:r>
            <w:r w:rsidR="00E643D8" w:rsidRPr="00F60403">
              <w:rPr>
                <w:rFonts w:hint="eastAsia"/>
                <w:sz w:val="21"/>
                <w:szCs w:val="21"/>
              </w:rPr>
              <w:t>进行性能测试</w:t>
            </w:r>
          </w:p>
        </w:tc>
      </w:tr>
      <w:tr w:rsidR="00542648" w:rsidRPr="00F60403" w14:paraId="37A49672" w14:textId="77777777" w:rsidTr="00887C6B">
        <w:tc>
          <w:tcPr>
            <w:tcW w:w="1729" w:type="dxa"/>
          </w:tcPr>
          <w:p w14:paraId="5B4329B0" w14:textId="2C46DBF4" w:rsidR="00542648" w:rsidRPr="00F60403" w:rsidRDefault="00542648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lastRenderedPageBreak/>
              <w:t>2</w:t>
            </w:r>
            <w:r w:rsidRPr="00F60403">
              <w:rPr>
                <w:sz w:val="21"/>
                <w:szCs w:val="21"/>
              </w:rPr>
              <w:t>021.9</w:t>
            </w:r>
          </w:p>
        </w:tc>
        <w:tc>
          <w:tcPr>
            <w:tcW w:w="1702" w:type="dxa"/>
          </w:tcPr>
          <w:p w14:paraId="3AA32DEA" w14:textId="360EB5D4" w:rsidR="00542648" w:rsidRPr="00F60403" w:rsidRDefault="00542648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周昱宏、陶昱丞</w:t>
            </w:r>
          </w:p>
        </w:tc>
        <w:tc>
          <w:tcPr>
            <w:tcW w:w="1715" w:type="dxa"/>
          </w:tcPr>
          <w:p w14:paraId="21252FD8" w14:textId="2F30A949" w:rsidR="00542648" w:rsidRPr="00F60403" w:rsidRDefault="00AA0E9C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Cavy</w:t>
            </w:r>
          </w:p>
        </w:tc>
        <w:tc>
          <w:tcPr>
            <w:tcW w:w="3201" w:type="dxa"/>
          </w:tcPr>
          <w:p w14:paraId="2AA93009" w14:textId="6D6C2C51" w:rsidR="00542648" w:rsidRPr="00F60403" w:rsidRDefault="00AA0E9C" w:rsidP="00F560DD">
            <w:pPr>
              <w:pStyle w:val="a9"/>
              <w:ind w:left="0"/>
              <w:rPr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对项目前端进行功能测试</w:t>
            </w:r>
          </w:p>
        </w:tc>
      </w:tr>
      <w:tr w:rsidR="00022253" w:rsidRPr="00F60403" w14:paraId="6C0E45FB" w14:textId="77777777" w:rsidTr="00887C6B">
        <w:tc>
          <w:tcPr>
            <w:tcW w:w="1729" w:type="dxa"/>
          </w:tcPr>
          <w:p w14:paraId="7319ADDA" w14:textId="3BF8D636" w:rsidR="00022253" w:rsidRPr="00F60403" w:rsidRDefault="00022253" w:rsidP="00022253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2</w:t>
            </w:r>
            <w:r w:rsidRPr="00F60403">
              <w:rPr>
                <w:sz w:val="21"/>
                <w:szCs w:val="21"/>
              </w:rPr>
              <w:t>021.9</w:t>
            </w:r>
          </w:p>
        </w:tc>
        <w:tc>
          <w:tcPr>
            <w:tcW w:w="1702" w:type="dxa"/>
          </w:tcPr>
          <w:p w14:paraId="3B2F849F" w14:textId="5CFE3EDC" w:rsidR="00022253" w:rsidRPr="00F60403" w:rsidRDefault="00022253" w:rsidP="00022253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王</w:t>
            </w:r>
            <w:proofErr w:type="gramStart"/>
            <w:r w:rsidRPr="00F60403">
              <w:rPr>
                <w:rFonts w:hint="eastAsia"/>
                <w:sz w:val="21"/>
                <w:szCs w:val="21"/>
              </w:rPr>
              <w:t>浩</w:t>
            </w:r>
            <w:proofErr w:type="gramEnd"/>
            <w:r w:rsidRPr="00F60403">
              <w:rPr>
                <w:rFonts w:hint="eastAsia"/>
                <w:sz w:val="21"/>
                <w:szCs w:val="21"/>
              </w:rPr>
              <w:t>天</w:t>
            </w:r>
            <w:r w:rsidRPr="00F60403">
              <w:rPr>
                <w:rFonts w:hint="eastAsia"/>
                <w:sz w:val="21"/>
                <w:szCs w:val="21"/>
              </w:rPr>
              <w:t>，陶昱丞</w:t>
            </w:r>
          </w:p>
        </w:tc>
        <w:tc>
          <w:tcPr>
            <w:tcW w:w="1715" w:type="dxa"/>
          </w:tcPr>
          <w:p w14:paraId="28FFAE7D" w14:textId="015FC9E4" w:rsidR="00022253" w:rsidRPr="00F60403" w:rsidRDefault="00022253" w:rsidP="00022253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Apache</w:t>
            </w:r>
            <w:r w:rsidRPr="00F60403">
              <w:rPr>
                <w:sz w:val="21"/>
                <w:szCs w:val="21"/>
              </w:rPr>
              <w:t xml:space="preserve"> </w:t>
            </w:r>
            <w:proofErr w:type="spellStart"/>
            <w:r w:rsidRPr="00F60403">
              <w:rPr>
                <w:rFonts w:hint="eastAsia"/>
                <w:sz w:val="21"/>
                <w:szCs w:val="21"/>
              </w:rPr>
              <w:t>J</w:t>
            </w:r>
            <w:r w:rsidRPr="00F60403">
              <w:rPr>
                <w:sz w:val="21"/>
                <w:szCs w:val="21"/>
              </w:rPr>
              <w:t>meter</w:t>
            </w:r>
            <w:proofErr w:type="spellEnd"/>
          </w:p>
        </w:tc>
        <w:tc>
          <w:tcPr>
            <w:tcW w:w="3201" w:type="dxa"/>
          </w:tcPr>
          <w:p w14:paraId="73D5CC5F" w14:textId="3378D6A1" w:rsidR="00022253" w:rsidRPr="00F60403" w:rsidRDefault="00022253" w:rsidP="00022253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F60403">
              <w:rPr>
                <w:rFonts w:hint="eastAsia"/>
                <w:sz w:val="21"/>
                <w:szCs w:val="21"/>
              </w:rPr>
              <w:t>对项目后端</w:t>
            </w:r>
            <w:r w:rsidRPr="00F60403">
              <w:rPr>
                <w:rFonts w:hint="eastAsia"/>
                <w:sz w:val="21"/>
                <w:szCs w:val="21"/>
              </w:rPr>
              <w:t>所有函数进行性能测试</w:t>
            </w:r>
          </w:p>
        </w:tc>
      </w:tr>
    </w:tbl>
    <w:p w14:paraId="27B55BCD" w14:textId="77777777" w:rsidR="00F560DD" w:rsidRPr="00F60403" w:rsidRDefault="00F560DD" w:rsidP="00F560DD">
      <w:pPr>
        <w:pStyle w:val="a9"/>
        <w:rPr>
          <w:sz w:val="21"/>
          <w:szCs w:val="21"/>
        </w:rPr>
      </w:pPr>
    </w:p>
    <w:p w14:paraId="366B318B" w14:textId="77777777" w:rsidR="004B0E53" w:rsidRPr="00F60403" w:rsidRDefault="004B0E53" w:rsidP="004B0E53">
      <w:pPr>
        <w:pStyle w:val="1"/>
        <w:rPr>
          <w:sz w:val="28"/>
          <w:szCs w:val="21"/>
        </w:rPr>
      </w:pPr>
      <w:bookmarkStart w:id="7" w:name="_Toc393891305"/>
      <w:r w:rsidRPr="00F60403">
        <w:rPr>
          <w:rFonts w:hint="eastAsia"/>
          <w:sz w:val="28"/>
          <w:szCs w:val="21"/>
        </w:rPr>
        <w:t>测试环境</w:t>
      </w:r>
      <w:bookmarkEnd w:id="7"/>
    </w:p>
    <w:p w14:paraId="3E73343F" w14:textId="21BECFA7" w:rsidR="004E3A26" w:rsidRPr="00F60403" w:rsidRDefault="00D6285B" w:rsidP="004E3A26">
      <w:pPr>
        <w:pStyle w:val="a9"/>
        <w:rPr>
          <w:sz w:val="21"/>
          <w:szCs w:val="21"/>
        </w:rPr>
      </w:pPr>
      <w:r w:rsidRPr="00F60403">
        <w:rPr>
          <w:rFonts w:hint="eastAsia"/>
          <w:sz w:val="21"/>
          <w:szCs w:val="21"/>
        </w:rPr>
        <w:t>服务器：</w:t>
      </w:r>
      <w:r w:rsidR="00CA01CE" w:rsidRPr="00F60403">
        <w:rPr>
          <w:rFonts w:hint="eastAsia"/>
          <w:sz w:val="21"/>
          <w:szCs w:val="21"/>
        </w:rPr>
        <w:t>华为云</w:t>
      </w:r>
      <w:r w:rsidR="00D00FA1" w:rsidRPr="00F60403">
        <w:rPr>
          <w:rFonts w:hint="eastAsia"/>
          <w:sz w:val="21"/>
          <w:szCs w:val="21"/>
        </w:rPr>
        <w:t>2核4G</w:t>
      </w:r>
      <w:r w:rsidR="00F6711B" w:rsidRPr="00F60403">
        <w:rPr>
          <w:rFonts w:hint="eastAsia"/>
          <w:sz w:val="21"/>
          <w:szCs w:val="21"/>
        </w:rPr>
        <w:t>服务器</w:t>
      </w:r>
      <w:r w:rsidR="00537D16" w:rsidRPr="00F60403">
        <w:rPr>
          <w:rFonts w:hint="eastAsia"/>
          <w:sz w:val="21"/>
          <w:szCs w:val="21"/>
        </w:rPr>
        <w:t>两</w:t>
      </w:r>
      <w:r w:rsidR="00F6711B" w:rsidRPr="00F60403">
        <w:rPr>
          <w:rFonts w:hint="eastAsia"/>
          <w:sz w:val="21"/>
          <w:szCs w:val="21"/>
        </w:rPr>
        <w:t>台</w:t>
      </w:r>
      <w:r w:rsidR="00537D16" w:rsidRPr="00F60403">
        <w:rPr>
          <w:rFonts w:hint="eastAsia"/>
          <w:sz w:val="21"/>
          <w:szCs w:val="21"/>
        </w:rPr>
        <w:t>，4核8</w:t>
      </w:r>
      <w:r w:rsidR="00537D16" w:rsidRPr="00F60403">
        <w:rPr>
          <w:sz w:val="21"/>
          <w:szCs w:val="21"/>
        </w:rPr>
        <w:t>G</w:t>
      </w:r>
      <w:r w:rsidR="00537D16" w:rsidRPr="00F60403">
        <w:rPr>
          <w:rFonts w:hint="eastAsia"/>
          <w:sz w:val="21"/>
          <w:szCs w:val="21"/>
        </w:rPr>
        <w:t>服务器一台</w:t>
      </w:r>
    </w:p>
    <w:p w14:paraId="2C07A5B6" w14:textId="7F734EA8" w:rsidR="00F6711B" w:rsidRPr="00F60403" w:rsidRDefault="003D4CD1" w:rsidP="004E3A26">
      <w:pPr>
        <w:pStyle w:val="a9"/>
        <w:rPr>
          <w:sz w:val="21"/>
          <w:szCs w:val="21"/>
        </w:rPr>
      </w:pPr>
      <w:r w:rsidRPr="00F60403">
        <w:rPr>
          <w:rFonts w:hint="eastAsia"/>
          <w:sz w:val="21"/>
          <w:szCs w:val="21"/>
        </w:rPr>
        <w:t>数据库：MySQL、MongoDB、Redi</w:t>
      </w:r>
      <w:r w:rsidR="00A208ED" w:rsidRPr="00F60403">
        <w:rPr>
          <w:rFonts w:hint="eastAsia"/>
          <w:sz w:val="21"/>
          <w:szCs w:val="21"/>
        </w:rPr>
        <w:t>s</w:t>
      </w:r>
    </w:p>
    <w:p w14:paraId="059D8FAD" w14:textId="32789D24" w:rsidR="00A208ED" w:rsidRPr="00F60403" w:rsidRDefault="00DF4D57" w:rsidP="004E3A26">
      <w:pPr>
        <w:pStyle w:val="a9"/>
        <w:rPr>
          <w:sz w:val="21"/>
          <w:szCs w:val="21"/>
        </w:rPr>
      </w:pPr>
      <w:r w:rsidRPr="00F60403">
        <w:rPr>
          <w:rFonts w:hint="eastAsia"/>
          <w:sz w:val="21"/>
          <w:szCs w:val="21"/>
        </w:rPr>
        <w:t>网络协议：Http协议</w:t>
      </w:r>
    </w:p>
    <w:p w14:paraId="58313FC0" w14:textId="2B9D9A8E" w:rsidR="00DF4D57" w:rsidRPr="00F60403" w:rsidRDefault="00156E32" w:rsidP="004E3A26">
      <w:pPr>
        <w:pStyle w:val="a9"/>
        <w:rPr>
          <w:sz w:val="21"/>
          <w:szCs w:val="21"/>
        </w:rPr>
      </w:pPr>
      <w:r w:rsidRPr="00F60403">
        <w:rPr>
          <w:rFonts w:hint="eastAsia"/>
          <w:sz w:val="21"/>
          <w:szCs w:val="21"/>
        </w:rPr>
        <w:t>测试工具：JMeter</w:t>
      </w:r>
      <w:r w:rsidR="007A1B52" w:rsidRPr="00F60403">
        <w:rPr>
          <w:rFonts w:hint="eastAsia"/>
          <w:sz w:val="21"/>
          <w:szCs w:val="21"/>
        </w:rPr>
        <w:t>，</w:t>
      </w:r>
      <w:r w:rsidR="0037756D" w:rsidRPr="00F60403">
        <w:rPr>
          <w:rFonts w:hint="eastAsia"/>
          <w:sz w:val="21"/>
          <w:szCs w:val="21"/>
        </w:rPr>
        <w:t xml:space="preserve"> postman</w:t>
      </w:r>
    </w:p>
    <w:p w14:paraId="0E417C8B" w14:textId="1E6238D4" w:rsidR="00717BBE" w:rsidRPr="00F60403" w:rsidRDefault="00717BBE" w:rsidP="004E3A26">
      <w:pPr>
        <w:pStyle w:val="a9"/>
        <w:rPr>
          <w:rFonts w:hint="eastAsia"/>
          <w:sz w:val="21"/>
          <w:szCs w:val="21"/>
        </w:rPr>
      </w:pPr>
      <w:r w:rsidRPr="00F60403">
        <w:rPr>
          <w:rFonts w:hint="eastAsia"/>
          <w:sz w:val="21"/>
          <w:szCs w:val="21"/>
        </w:rPr>
        <w:t>编译器：</w:t>
      </w:r>
      <w:r w:rsidRPr="00F60403">
        <w:rPr>
          <w:sz w:val="21"/>
          <w:szCs w:val="21"/>
        </w:rPr>
        <w:t>IntelliJ IDEA</w:t>
      </w:r>
    </w:p>
    <w:p w14:paraId="5ECEAE76" w14:textId="77777777" w:rsidR="00B01E70" w:rsidRPr="00F60403" w:rsidRDefault="00B01E70" w:rsidP="00B01E70">
      <w:pPr>
        <w:pStyle w:val="1"/>
        <w:rPr>
          <w:sz w:val="28"/>
          <w:szCs w:val="21"/>
        </w:rPr>
      </w:pPr>
      <w:bookmarkStart w:id="8" w:name="_Toc393891306"/>
      <w:r w:rsidRPr="00F60403">
        <w:rPr>
          <w:rFonts w:hint="eastAsia"/>
          <w:sz w:val="28"/>
          <w:szCs w:val="21"/>
        </w:rPr>
        <w:t>测试结果</w:t>
      </w:r>
      <w:r w:rsidR="00836E8B" w:rsidRPr="00F60403">
        <w:rPr>
          <w:rFonts w:hint="eastAsia"/>
          <w:sz w:val="28"/>
          <w:szCs w:val="21"/>
        </w:rPr>
        <w:t>及分析</w:t>
      </w:r>
      <w:bookmarkEnd w:id="8"/>
    </w:p>
    <w:p w14:paraId="27B000D4" w14:textId="07108685" w:rsidR="007F35AF" w:rsidRPr="00F60403" w:rsidRDefault="005E7E40" w:rsidP="00661767">
      <w:pPr>
        <w:pStyle w:val="2"/>
        <w:numPr>
          <w:ilvl w:val="1"/>
          <w:numId w:val="23"/>
        </w:numPr>
        <w:rPr>
          <w:rFonts w:ascii="Arial" w:hAnsi="Arial"/>
          <w:snapToGrid/>
          <w:sz w:val="21"/>
          <w:szCs w:val="21"/>
        </w:rPr>
      </w:pPr>
      <w:bookmarkStart w:id="9" w:name="_Toc393891307"/>
      <w:r w:rsidRPr="00F60403">
        <w:rPr>
          <w:rFonts w:ascii="Arial" w:hAnsi="Arial" w:hint="eastAsia"/>
          <w:snapToGrid/>
          <w:sz w:val="21"/>
          <w:szCs w:val="21"/>
        </w:rPr>
        <w:t>需求覆盖</w:t>
      </w:r>
      <w:r w:rsidR="00C22D91" w:rsidRPr="00F60403">
        <w:rPr>
          <w:rFonts w:ascii="Arial" w:hAnsi="Arial" w:hint="eastAsia"/>
          <w:snapToGrid/>
          <w:sz w:val="21"/>
          <w:szCs w:val="21"/>
        </w:rPr>
        <w:t>率</w:t>
      </w:r>
      <w:r w:rsidR="00D949EA" w:rsidRPr="00F60403">
        <w:rPr>
          <w:rFonts w:ascii="Arial" w:hAnsi="Arial" w:hint="eastAsia"/>
          <w:snapToGrid/>
          <w:sz w:val="21"/>
          <w:szCs w:val="21"/>
        </w:rPr>
        <w:t>及缺陷分布</w:t>
      </w:r>
      <w:bookmarkEnd w:id="9"/>
    </w:p>
    <w:p w14:paraId="261C99C3" w14:textId="77777777" w:rsidR="007F35AF" w:rsidRPr="00F60403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2"/>
          <w:szCs w:val="22"/>
        </w:rPr>
      </w:pPr>
      <w:r w:rsidRPr="00F60403">
        <w:rPr>
          <w:rFonts w:ascii="Times New Roman"/>
          <w:b/>
          <w:snapToGrid/>
          <w:sz w:val="22"/>
          <w:szCs w:val="22"/>
        </w:rPr>
        <w:t>表</w:t>
      </w:r>
      <w:r w:rsidRPr="00F60403">
        <w:rPr>
          <w:rFonts w:ascii="Times New Roman" w:hint="eastAsia"/>
          <w:b/>
          <w:snapToGrid/>
          <w:sz w:val="22"/>
          <w:szCs w:val="22"/>
        </w:rPr>
        <w:t xml:space="preserve">1 </w:t>
      </w:r>
      <w:r w:rsidR="00A76715" w:rsidRPr="00F60403">
        <w:rPr>
          <w:rFonts w:ascii="Times New Roman"/>
          <w:b/>
          <w:snapToGrid/>
          <w:sz w:val="22"/>
          <w:szCs w:val="22"/>
        </w:rPr>
        <w:t xml:space="preserve"> </w:t>
      </w:r>
      <w:r w:rsidRPr="00F60403">
        <w:rPr>
          <w:rFonts w:ascii="Times New Roman" w:hint="eastAsia"/>
          <w:b/>
          <w:snapToGrid/>
          <w:sz w:val="22"/>
          <w:szCs w:val="22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RPr="00F60403" w14:paraId="0025F57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32439207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6545D542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测试</w:t>
            </w:r>
          </w:p>
          <w:p w14:paraId="43132017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proofErr w:type="gramStart"/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4FC2E766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sz w:val="22"/>
                <w:szCs w:val="22"/>
              </w:rPr>
              <w:t>需求</w:t>
            </w:r>
          </w:p>
          <w:p w14:paraId="0334141E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sz w:val="22"/>
                <w:szCs w:val="22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FF47120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sz w:val="22"/>
                <w:szCs w:val="22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5FA4DB9A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528980FB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备注</w:t>
            </w:r>
          </w:p>
        </w:tc>
      </w:tr>
      <w:tr w:rsidR="00955DC2" w:rsidRPr="00F60403" w14:paraId="64C7ED5E" w14:textId="77777777" w:rsidTr="00BF6954">
        <w:tc>
          <w:tcPr>
            <w:tcW w:w="993" w:type="dxa"/>
            <w:vMerge w:val="restart"/>
          </w:tcPr>
          <w:p w14:paraId="4B461591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功能项</w:t>
            </w:r>
          </w:p>
        </w:tc>
        <w:tc>
          <w:tcPr>
            <w:tcW w:w="2923" w:type="dxa"/>
          </w:tcPr>
          <w:p w14:paraId="5AB63EE2" w14:textId="52EDEFB3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搜索商品</w:t>
            </w:r>
          </w:p>
        </w:tc>
        <w:tc>
          <w:tcPr>
            <w:tcW w:w="979" w:type="dxa"/>
          </w:tcPr>
          <w:p w14:paraId="1C9738D9" w14:textId="397E250D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116" w:type="dxa"/>
          </w:tcPr>
          <w:p w14:paraId="706CA104" w14:textId="37880CE1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1269FB89" w14:textId="494CBB01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06E36B99" w14:textId="4D969E9F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5DA3823B" w14:textId="4C19D3CB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955DC2" w:rsidRPr="00F60403" w14:paraId="6DC7EDC9" w14:textId="77777777" w:rsidTr="00BF6954">
        <w:tc>
          <w:tcPr>
            <w:tcW w:w="993" w:type="dxa"/>
            <w:vMerge/>
          </w:tcPr>
          <w:p w14:paraId="64EA2A7A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066C89C7" w14:textId="764BB7D2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关注用户</w:t>
            </w:r>
          </w:p>
        </w:tc>
        <w:tc>
          <w:tcPr>
            <w:tcW w:w="979" w:type="dxa"/>
          </w:tcPr>
          <w:p w14:paraId="0CEE49A6" w14:textId="448765C9" w:rsidR="00955DC2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2C8C1B2E" w14:textId="729B66EB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15FB7E31" w14:textId="1FAF0203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6C24E667" w14:textId="11178003" w:rsidR="00955DC2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5EA7FDFE" w14:textId="523FA25F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00643563" w14:textId="77777777" w:rsidTr="00BF6954">
        <w:tc>
          <w:tcPr>
            <w:tcW w:w="993" w:type="dxa"/>
            <w:vMerge/>
          </w:tcPr>
          <w:p w14:paraId="4394DE7D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41282D9D" w14:textId="618AA878" w:rsidR="00A0691B" w:rsidRDefault="00A0691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取关用户</w:t>
            </w:r>
          </w:p>
        </w:tc>
        <w:tc>
          <w:tcPr>
            <w:tcW w:w="979" w:type="dxa"/>
          </w:tcPr>
          <w:p w14:paraId="3D6AAF76" w14:textId="19589CE6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40DA0A06" w14:textId="4EC847E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07BF5EF3" w14:textId="17ECEF1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53AA50CA" w14:textId="0FECF8F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47EA3E48" w14:textId="3A99078E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74856F2C" w14:textId="77777777" w:rsidTr="00BF6954">
        <w:tc>
          <w:tcPr>
            <w:tcW w:w="993" w:type="dxa"/>
            <w:vMerge/>
          </w:tcPr>
          <w:p w14:paraId="0E9AFECE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6B2DD22A" w14:textId="65994F73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浏览商品</w:t>
            </w:r>
          </w:p>
        </w:tc>
        <w:tc>
          <w:tcPr>
            <w:tcW w:w="979" w:type="dxa"/>
          </w:tcPr>
          <w:p w14:paraId="57E49157" w14:textId="7787E4F7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116" w:type="dxa"/>
          </w:tcPr>
          <w:p w14:paraId="76A888A6" w14:textId="747B0636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3A8F4489" w14:textId="1CD56E31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25451BE8" w14:textId="4CDCF478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25</w:t>
            </w:r>
            <w:r w:rsidR="00A0691B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674C487A" w14:textId="1BC3A9A8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6074CCEF" w14:textId="77777777" w:rsidTr="00BF6954">
        <w:tc>
          <w:tcPr>
            <w:tcW w:w="993" w:type="dxa"/>
            <w:vMerge/>
          </w:tcPr>
          <w:p w14:paraId="6EF57056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58E3758C" w14:textId="06C14CEF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提交交易请求</w:t>
            </w:r>
          </w:p>
        </w:tc>
        <w:tc>
          <w:tcPr>
            <w:tcW w:w="979" w:type="dxa"/>
          </w:tcPr>
          <w:p w14:paraId="292161B0" w14:textId="539B8EDD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00AD7103" w14:textId="2EAA46A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18D52BED" w14:textId="779D9341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4502E08A" w14:textId="7B7CFEDD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1A6CF161" w14:textId="3C50480E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7F1441DB" w14:textId="77777777" w:rsidTr="00BF6954">
        <w:tc>
          <w:tcPr>
            <w:tcW w:w="993" w:type="dxa"/>
            <w:vMerge/>
          </w:tcPr>
          <w:p w14:paraId="02E9A1D3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57F1D379" w14:textId="6619FCAD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购买商品</w:t>
            </w:r>
          </w:p>
        </w:tc>
        <w:tc>
          <w:tcPr>
            <w:tcW w:w="979" w:type="dxa"/>
          </w:tcPr>
          <w:p w14:paraId="734AAF29" w14:textId="11C48403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132E9F73" w14:textId="5564F9B0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7EA7B373" w14:textId="73272A8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029C3738" w14:textId="7AFDF3C0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3DFF1D4F" w14:textId="6EE91980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7BABD294" w14:textId="77777777" w:rsidTr="00BF6954">
        <w:tc>
          <w:tcPr>
            <w:tcW w:w="993" w:type="dxa"/>
            <w:vMerge/>
          </w:tcPr>
          <w:p w14:paraId="429F15E7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6C181F93" w14:textId="6807ED9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评价交易情况</w:t>
            </w:r>
          </w:p>
        </w:tc>
        <w:tc>
          <w:tcPr>
            <w:tcW w:w="979" w:type="dxa"/>
          </w:tcPr>
          <w:p w14:paraId="74803060" w14:textId="3B0924C2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74CCDB51" w14:textId="1DCBB54C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7206A9C9" w14:textId="4096ADD8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04AC6B80" w14:textId="79819354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65A4BB21" w14:textId="7F842A39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5F0FA9F0" w14:textId="77777777" w:rsidTr="00BF6954">
        <w:tc>
          <w:tcPr>
            <w:tcW w:w="993" w:type="dxa"/>
            <w:vMerge/>
          </w:tcPr>
          <w:p w14:paraId="52150BC8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0C71DF49" w14:textId="12F96E8C" w:rsidR="00A0691B" w:rsidRPr="00F60403" w:rsidRDefault="00A0691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收藏商品</w:t>
            </w:r>
          </w:p>
        </w:tc>
        <w:tc>
          <w:tcPr>
            <w:tcW w:w="979" w:type="dxa"/>
          </w:tcPr>
          <w:p w14:paraId="078FAF04" w14:textId="68D3ECC2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2E39E879" w14:textId="2AF6EEB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7E983063" w14:textId="6F98119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2F853C47" w14:textId="3FA6B52F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25664271" w14:textId="0C54CE1D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57D9E1EA" w14:textId="77777777" w:rsidTr="00BF6954">
        <w:tc>
          <w:tcPr>
            <w:tcW w:w="993" w:type="dxa"/>
            <w:vMerge/>
          </w:tcPr>
          <w:p w14:paraId="2FD1CB24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1E6AE3B2" w14:textId="56B279E4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查看历史交易</w:t>
            </w:r>
          </w:p>
        </w:tc>
        <w:tc>
          <w:tcPr>
            <w:tcW w:w="979" w:type="dxa"/>
          </w:tcPr>
          <w:p w14:paraId="05ADDF50" w14:textId="252EB6DB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116" w:type="dxa"/>
          </w:tcPr>
          <w:p w14:paraId="7A5CA3A6" w14:textId="5E30AE9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4EFF2239" w14:textId="37E854D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2CD0B58E" w14:textId="122C11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5DD1E20C" w14:textId="2C73D653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53174140" w14:textId="77777777" w:rsidTr="00BF6954">
        <w:tc>
          <w:tcPr>
            <w:tcW w:w="993" w:type="dxa"/>
            <w:vMerge/>
          </w:tcPr>
          <w:p w14:paraId="3A317D65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17A44D8E" w14:textId="75765FBC" w:rsidR="00A0691B" w:rsidRPr="00F60403" w:rsidRDefault="00A0691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登录</w:t>
            </w:r>
          </w:p>
        </w:tc>
        <w:tc>
          <w:tcPr>
            <w:tcW w:w="979" w:type="dxa"/>
          </w:tcPr>
          <w:p w14:paraId="15400D77" w14:textId="0C29A403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55514FA4" w14:textId="0CA75F2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2B69365F" w14:textId="670C1E9D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7E57B4A6" w14:textId="66597D6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05BA31DB" w14:textId="72F1F2EF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62FEC622" w14:textId="77777777" w:rsidTr="00BF6954">
        <w:tc>
          <w:tcPr>
            <w:tcW w:w="993" w:type="dxa"/>
            <w:vMerge/>
          </w:tcPr>
          <w:p w14:paraId="27C4E15F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4706D094" w14:textId="5943A801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聊天</w:t>
            </w:r>
          </w:p>
        </w:tc>
        <w:tc>
          <w:tcPr>
            <w:tcW w:w="979" w:type="dxa"/>
          </w:tcPr>
          <w:p w14:paraId="6B7C9A26" w14:textId="3485C043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116" w:type="dxa"/>
          </w:tcPr>
          <w:p w14:paraId="2632A296" w14:textId="0BF9414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7F9414DA" w14:textId="56FF4AB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6EF0F085" w14:textId="5E61BB40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2C480BF0" w14:textId="4701B149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724208E9" w14:textId="77777777" w:rsidTr="00BF6954">
        <w:tc>
          <w:tcPr>
            <w:tcW w:w="993" w:type="dxa"/>
            <w:vMerge/>
          </w:tcPr>
          <w:p w14:paraId="4EAC1375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3A734CA4" w14:textId="3B71A01C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上传闲置商品</w:t>
            </w:r>
          </w:p>
        </w:tc>
        <w:tc>
          <w:tcPr>
            <w:tcW w:w="979" w:type="dxa"/>
          </w:tcPr>
          <w:p w14:paraId="745000F3" w14:textId="62B5F7D7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  <w:tc>
          <w:tcPr>
            <w:tcW w:w="1116" w:type="dxa"/>
          </w:tcPr>
          <w:p w14:paraId="3C414E28" w14:textId="7449A418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30603351" w14:textId="27DB9385" w:rsidR="00A0691B" w:rsidRPr="00F60403" w:rsidRDefault="008A236E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  <w:tc>
          <w:tcPr>
            <w:tcW w:w="1116" w:type="dxa"/>
          </w:tcPr>
          <w:p w14:paraId="759D7BA5" w14:textId="62466080" w:rsidR="00A0691B" w:rsidRPr="00F60403" w:rsidRDefault="008A236E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6</w:t>
            </w:r>
            <w:r w:rsidR="00A0691B"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359D6540" w14:textId="26FB1E1B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590BCAC2" w14:textId="77777777" w:rsidTr="00BF6954">
        <w:tc>
          <w:tcPr>
            <w:tcW w:w="993" w:type="dxa"/>
            <w:vMerge/>
          </w:tcPr>
          <w:p w14:paraId="35A08121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69869C03" w14:textId="43D25F3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审核闲置商品</w:t>
            </w:r>
          </w:p>
        </w:tc>
        <w:tc>
          <w:tcPr>
            <w:tcW w:w="979" w:type="dxa"/>
          </w:tcPr>
          <w:p w14:paraId="6C1C14CD" w14:textId="50160622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0C56E407" w14:textId="4829171E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7C769537" w14:textId="1AE16A74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6C47536B" w14:textId="0B8F218E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07581434" w14:textId="0ABEAA75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2852AFAE" w14:textId="77777777" w:rsidTr="00BF6954">
        <w:tc>
          <w:tcPr>
            <w:tcW w:w="993" w:type="dxa"/>
            <w:vMerge/>
          </w:tcPr>
          <w:p w14:paraId="77C1DAE5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62F781D2" w14:textId="63C56A2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上</w:t>
            </w:r>
            <w:proofErr w:type="gramStart"/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传需求</w:t>
            </w:r>
            <w:proofErr w:type="gramEnd"/>
          </w:p>
        </w:tc>
        <w:tc>
          <w:tcPr>
            <w:tcW w:w="979" w:type="dxa"/>
          </w:tcPr>
          <w:p w14:paraId="4C3C2E3B" w14:textId="4F197E2E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  <w:tc>
          <w:tcPr>
            <w:tcW w:w="1116" w:type="dxa"/>
          </w:tcPr>
          <w:p w14:paraId="3BC65836" w14:textId="6B68B10A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4332F419" w14:textId="2785F538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14CB2CD0" w14:textId="4FFCC7A3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25</w:t>
            </w:r>
            <w:r w:rsidR="00A0691B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5182F736" w14:textId="4F9E0A44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70EBC7C1" w14:textId="77777777" w:rsidTr="00BF6954">
        <w:tc>
          <w:tcPr>
            <w:tcW w:w="993" w:type="dxa"/>
            <w:vMerge/>
          </w:tcPr>
          <w:p w14:paraId="375A996F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29BD0A92" w14:textId="40C9CE46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审核需求</w:t>
            </w:r>
          </w:p>
        </w:tc>
        <w:tc>
          <w:tcPr>
            <w:tcW w:w="979" w:type="dxa"/>
          </w:tcPr>
          <w:p w14:paraId="544B554F" w14:textId="2F83A3BD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6914A278" w14:textId="2A5CAFFD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57A9CF93" w14:textId="54BDAB2C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288D2F84" w14:textId="708B2E64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4B64B11F" w14:textId="7CFCC2A5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44BC08A5" w14:textId="77777777" w:rsidTr="00BF6954">
        <w:tc>
          <w:tcPr>
            <w:tcW w:w="993" w:type="dxa"/>
            <w:vMerge/>
          </w:tcPr>
          <w:p w14:paraId="7FD650B3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5BE2F12A" w14:textId="75EDAE48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清除历史记录</w:t>
            </w:r>
          </w:p>
        </w:tc>
        <w:tc>
          <w:tcPr>
            <w:tcW w:w="979" w:type="dxa"/>
          </w:tcPr>
          <w:p w14:paraId="2C4AC821" w14:textId="682D563C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4BEC54BB" w14:textId="2614F369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447B735C" w14:textId="0B5C985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4F0559B3" w14:textId="08FD17EA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1B4F1A98" w14:textId="07C41C05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60EF2F14" w14:textId="77777777" w:rsidTr="00BF6954">
        <w:tc>
          <w:tcPr>
            <w:tcW w:w="993" w:type="dxa"/>
            <w:vMerge/>
          </w:tcPr>
          <w:p w14:paraId="1FFA28C6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5AFB053A" w14:textId="68385A06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取消收藏</w:t>
            </w:r>
          </w:p>
        </w:tc>
        <w:tc>
          <w:tcPr>
            <w:tcW w:w="979" w:type="dxa"/>
          </w:tcPr>
          <w:p w14:paraId="6B045EFB" w14:textId="2E522E10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21BCA604" w14:textId="0CCAD68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5D39B168" w14:textId="7A4C3363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0957C757" w14:textId="4EC8D0BF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0786FEF2" w14:textId="0973AAD6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61FDE4FD" w14:textId="77777777" w:rsidTr="00BF6954">
        <w:tc>
          <w:tcPr>
            <w:tcW w:w="993" w:type="dxa"/>
            <w:vMerge/>
          </w:tcPr>
          <w:p w14:paraId="3012ED41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6124A19D" w14:textId="0EAD1673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取消想要</w:t>
            </w:r>
          </w:p>
        </w:tc>
        <w:tc>
          <w:tcPr>
            <w:tcW w:w="979" w:type="dxa"/>
          </w:tcPr>
          <w:p w14:paraId="5558FD6B" w14:textId="21BDF5BB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51FED59A" w14:textId="5C954C5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385545B8" w14:textId="585C669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3A607657" w14:textId="65E9A0C0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21A8C0EC" w14:textId="356D7E01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60ECBAF8" w14:textId="77777777" w:rsidTr="00BF6954">
        <w:tc>
          <w:tcPr>
            <w:tcW w:w="993" w:type="dxa"/>
            <w:vMerge/>
          </w:tcPr>
          <w:p w14:paraId="1CC3E204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21C2698E" w14:textId="46B4372C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历史记录按时间筛选</w:t>
            </w:r>
          </w:p>
        </w:tc>
        <w:tc>
          <w:tcPr>
            <w:tcW w:w="979" w:type="dxa"/>
          </w:tcPr>
          <w:p w14:paraId="3A58259B" w14:textId="36BED011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116" w:type="dxa"/>
          </w:tcPr>
          <w:p w14:paraId="62A78DEA" w14:textId="669E882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50FC2558" w14:textId="6BD93C1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74318AEA" w14:textId="082A9D8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2BAB2D11" w14:textId="4487B0EC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1F6688E7" w14:textId="77777777" w:rsidTr="00BF6954">
        <w:tc>
          <w:tcPr>
            <w:tcW w:w="993" w:type="dxa"/>
            <w:vMerge/>
          </w:tcPr>
          <w:p w14:paraId="2D4C0FD7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5A0877FB" w14:textId="11D8FF9B" w:rsidR="00A0691B" w:rsidRPr="00F60403" w:rsidRDefault="00A0691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查看订单</w:t>
            </w:r>
          </w:p>
        </w:tc>
        <w:tc>
          <w:tcPr>
            <w:tcW w:w="979" w:type="dxa"/>
          </w:tcPr>
          <w:p w14:paraId="11EFBFF6" w14:textId="7DCF75B5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  <w:tc>
          <w:tcPr>
            <w:tcW w:w="1116" w:type="dxa"/>
          </w:tcPr>
          <w:p w14:paraId="35A409CC" w14:textId="6AD97B1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7118B13F" w14:textId="07E270BC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5B54AB6E" w14:textId="425D163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5A418A61" w14:textId="249B2F4B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1436C044" w14:textId="77777777" w:rsidTr="00BF6954">
        <w:tc>
          <w:tcPr>
            <w:tcW w:w="993" w:type="dxa"/>
            <w:vMerge/>
          </w:tcPr>
          <w:p w14:paraId="38431DB1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01D6EBB1" w14:textId="7B5CE970" w:rsidR="00A0691B" w:rsidRPr="00F60403" w:rsidRDefault="00A0691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订单按时间筛选</w:t>
            </w:r>
          </w:p>
        </w:tc>
        <w:tc>
          <w:tcPr>
            <w:tcW w:w="979" w:type="dxa"/>
          </w:tcPr>
          <w:p w14:paraId="2D1C975B" w14:textId="1AE38A08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116" w:type="dxa"/>
          </w:tcPr>
          <w:p w14:paraId="3CE73E6D" w14:textId="3453C2B3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0E52A734" w14:textId="150B88E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13E533EF" w14:textId="4ED7A83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5B061A96" w14:textId="707216C0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1B212EB2" w14:textId="77777777" w:rsidTr="00BF6954">
        <w:tc>
          <w:tcPr>
            <w:tcW w:w="993" w:type="dxa"/>
            <w:vMerge/>
          </w:tcPr>
          <w:p w14:paraId="59DC8CB4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7D0EB05A" w14:textId="5807F823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注册用户</w:t>
            </w:r>
          </w:p>
        </w:tc>
        <w:tc>
          <w:tcPr>
            <w:tcW w:w="979" w:type="dxa"/>
          </w:tcPr>
          <w:p w14:paraId="37905A2B" w14:textId="555C543A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116" w:type="dxa"/>
          </w:tcPr>
          <w:p w14:paraId="37DFE5A2" w14:textId="0C61206D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237952AB" w14:textId="4F983C11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0065234C" w14:textId="43B663D0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25</w:t>
            </w:r>
            <w:r w:rsidR="00A0691B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4307BE6D" w14:textId="63DFC107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37C3637B" w14:textId="77777777" w:rsidTr="00BF6954">
        <w:tc>
          <w:tcPr>
            <w:tcW w:w="993" w:type="dxa"/>
            <w:vMerge/>
          </w:tcPr>
          <w:p w14:paraId="6F4E7607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3012E8A6" w14:textId="2AC3908F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用户登录</w:t>
            </w:r>
          </w:p>
        </w:tc>
        <w:tc>
          <w:tcPr>
            <w:tcW w:w="979" w:type="dxa"/>
          </w:tcPr>
          <w:p w14:paraId="6073F6C1" w14:textId="47200A30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116" w:type="dxa"/>
          </w:tcPr>
          <w:p w14:paraId="5BCE2AC5" w14:textId="0525AF7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0F4BAD8C" w14:textId="768EFC7F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654D8F80" w14:textId="0A020B98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6B8711D1" w14:textId="19FD1E5C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4F8C2669" w14:textId="77777777" w:rsidTr="00BF6954">
        <w:tc>
          <w:tcPr>
            <w:tcW w:w="993" w:type="dxa"/>
            <w:vMerge/>
          </w:tcPr>
          <w:p w14:paraId="239385FF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6D8852DD" w14:textId="063CC41C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修改用户信息</w:t>
            </w:r>
          </w:p>
        </w:tc>
        <w:tc>
          <w:tcPr>
            <w:tcW w:w="979" w:type="dxa"/>
          </w:tcPr>
          <w:p w14:paraId="21DFD036" w14:textId="3333B54C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22437F10" w14:textId="11C86496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126E3B51" w14:textId="66798F64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29E6563D" w14:textId="7C23F1D9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04872467" w14:textId="1E8269B8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464B7EDE" w14:textId="77777777" w:rsidTr="00BF6954">
        <w:tc>
          <w:tcPr>
            <w:tcW w:w="993" w:type="dxa"/>
            <w:vMerge/>
          </w:tcPr>
          <w:p w14:paraId="245206EC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79E061E6" w14:textId="3A1F56F5" w:rsidR="00A0691B" w:rsidRPr="00F60403" w:rsidRDefault="00A0691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修改商品信息</w:t>
            </w:r>
          </w:p>
        </w:tc>
        <w:tc>
          <w:tcPr>
            <w:tcW w:w="979" w:type="dxa"/>
          </w:tcPr>
          <w:p w14:paraId="3018B06A" w14:textId="61BEE0A0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3E348FBA" w14:textId="4FC77C7F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017A9569" w14:textId="607EE7E3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56C29185" w14:textId="43470972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015573E3" w14:textId="0C1E7776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433ED74A" w14:textId="77777777" w:rsidTr="00BF6954">
        <w:tc>
          <w:tcPr>
            <w:tcW w:w="993" w:type="dxa"/>
            <w:vMerge/>
          </w:tcPr>
          <w:p w14:paraId="1E73E3D4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5EF7F52F" w14:textId="1306C4F6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修改需求信息</w:t>
            </w:r>
          </w:p>
        </w:tc>
        <w:tc>
          <w:tcPr>
            <w:tcW w:w="979" w:type="dxa"/>
          </w:tcPr>
          <w:p w14:paraId="6985FC9D" w14:textId="72BC46EB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54390C7E" w14:textId="3300023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2BA12879" w14:textId="7F92D344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609A769B" w14:textId="0B6BD7EB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20C5118B" w14:textId="07D9A584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11632E1E" w14:textId="77777777" w:rsidTr="00BF6954">
        <w:tc>
          <w:tcPr>
            <w:tcW w:w="993" w:type="dxa"/>
            <w:vMerge/>
          </w:tcPr>
          <w:p w14:paraId="48F3AC4C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4725C5E3" w14:textId="0580A264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浏览需求</w:t>
            </w:r>
          </w:p>
        </w:tc>
        <w:tc>
          <w:tcPr>
            <w:tcW w:w="979" w:type="dxa"/>
          </w:tcPr>
          <w:p w14:paraId="0F256CFC" w14:textId="3BF99BAF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29D2B905" w14:textId="22617E94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1410B482" w14:textId="3EBFD5CF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5FE9A1D6" w14:textId="14AB51BF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20F27AF1" w14:textId="43AF5C8B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A0691B" w:rsidRPr="00F60403" w14:paraId="0D983291" w14:textId="77777777" w:rsidTr="00BF6954">
        <w:tc>
          <w:tcPr>
            <w:tcW w:w="993" w:type="dxa"/>
            <w:vMerge/>
          </w:tcPr>
          <w:p w14:paraId="1F158DE8" w14:textId="7777777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18F1CD75" w14:textId="378598BE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找回密码</w:t>
            </w:r>
          </w:p>
        </w:tc>
        <w:tc>
          <w:tcPr>
            <w:tcW w:w="979" w:type="dxa"/>
          </w:tcPr>
          <w:p w14:paraId="0F63C29F" w14:textId="227E5EC0" w:rsidR="00A0691B" w:rsidRPr="00F60403" w:rsidRDefault="0029284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012DFB53" w14:textId="1141A6A5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5C0F3D0C" w14:textId="607A34A6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4FA5E168" w14:textId="1AA6BCC7" w:rsidR="00A0691B" w:rsidRPr="00F60403" w:rsidRDefault="00A0691B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116" w:type="dxa"/>
          </w:tcPr>
          <w:p w14:paraId="29C5353D" w14:textId="2650280F" w:rsidR="00A0691B" w:rsidRDefault="00A0691B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955DC2" w:rsidRPr="00F60403" w14:paraId="5F86C0BC" w14:textId="77777777" w:rsidTr="00BF6954">
        <w:tc>
          <w:tcPr>
            <w:tcW w:w="993" w:type="dxa"/>
            <w:vMerge/>
          </w:tcPr>
          <w:p w14:paraId="29FA232B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7C23F8DE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……</w:t>
            </w:r>
          </w:p>
        </w:tc>
        <w:tc>
          <w:tcPr>
            <w:tcW w:w="979" w:type="dxa"/>
          </w:tcPr>
          <w:p w14:paraId="0B0F4B19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116" w:type="dxa"/>
          </w:tcPr>
          <w:p w14:paraId="64C0A7AA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112" w:type="dxa"/>
          </w:tcPr>
          <w:p w14:paraId="4DED1DB1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116" w:type="dxa"/>
          </w:tcPr>
          <w:p w14:paraId="1C98EF96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116" w:type="dxa"/>
          </w:tcPr>
          <w:p w14:paraId="322C10A1" w14:textId="5B455ABA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955DC2" w:rsidRPr="00F60403" w14:paraId="114ADD01" w14:textId="77777777" w:rsidTr="00BF6954">
        <w:tc>
          <w:tcPr>
            <w:tcW w:w="993" w:type="dxa"/>
            <w:vMerge/>
          </w:tcPr>
          <w:p w14:paraId="4F9CDABE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4F807AD2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sz w:val="22"/>
                <w:szCs w:val="22"/>
              </w:rPr>
              <w:t>功能项小计</w:t>
            </w:r>
          </w:p>
        </w:tc>
        <w:tc>
          <w:tcPr>
            <w:tcW w:w="979" w:type="dxa"/>
          </w:tcPr>
          <w:p w14:paraId="0EF4B54A" w14:textId="7A8E963F" w:rsidR="00955DC2" w:rsidRPr="00F60403" w:rsidRDefault="008A236E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</w:t>
            </w: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  <w:tc>
          <w:tcPr>
            <w:tcW w:w="1116" w:type="dxa"/>
          </w:tcPr>
          <w:p w14:paraId="5CDB9A0B" w14:textId="64691BD9" w:rsidR="00955DC2" w:rsidRPr="00F60403" w:rsidRDefault="002A62AD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6FB180BE" w14:textId="4B26F9A7" w:rsidR="00955DC2" w:rsidRPr="00F60403" w:rsidRDefault="008A236E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</w:p>
        </w:tc>
        <w:tc>
          <w:tcPr>
            <w:tcW w:w="1116" w:type="dxa"/>
          </w:tcPr>
          <w:p w14:paraId="07A4F6AF" w14:textId="623C00B0" w:rsidR="00955DC2" w:rsidRPr="00F60403" w:rsidRDefault="008A236E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8</w:t>
            </w:r>
            <w:r>
              <w:rPr>
                <w:rFonts w:ascii="Times New Roman"/>
                <w:snapToGrid/>
                <w:sz w:val="21"/>
                <w:szCs w:val="21"/>
              </w:rPr>
              <w:t>.22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5E983C36" w14:textId="70A73FBE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955DC2" w:rsidRPr="00F60403" w14:paraId="4B76A9D5" w14:textId="77777777" w:rsidTr="00BF6954">
        <w:tc>
          <w:tcPr>
            <w:tcW w:w="993" w:type="dxa"/>
            <w:vMerge w:val="restart"/>
          </w:tcPr>
          <w:p w14:paraId="000D2CBC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</w:p>
          <w:p w14:paraId="1479D2B6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非功</w:t>
            </w:r>
          </w:p>
          <w:p w14:paraId="20953C41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2"/>
                <w:szCs w:val="22"/>
              </w:rPr>
            </w:pPr>
            <w:proofErr w:type="gramStart"/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18354A39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性能</w:t>
            </w:r>
          </w:p>
        </w:tc>
        <w:tc>
          <w:tcPr>
            <w:tcW w:w="979" w:type="dxa"/>
          </w:tcPr>
          <w:p w14:paraId="4F6D2E58" w14:textId="08296279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  <w:r>
              <w:rPr>
                <w:rFonts w:ascii="Times New Roman"/>
                <w:snapToGrid/>
                <w:sz w:val="21"/>
                <w:szCs w:val="21"/>
              </w:rPr>
              <w:t>6</w:t>
            </w:r>
          </w:p>
        </w:tc>
        <w:tc>
          <w:tcPr>
            <w:tcW w:w="1116" w:type="dxa"/>
          </w:tcPr>
          <w:p w14:paraId="2A97C44E" w14:textId="10BD6008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1B52B21D" w14:textId="36B37E92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16" w:type="dxa"/>
          </w:tcPr>
          <w:p w14:paraId="4E87CAD7" w14:textId="37B3D285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4A7D7ECF" w14:textId="656F423F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955DC2" w:rsidRPr="00F60403" w14:paraId="2C9C72C7" w14:textId="77777777" w:rsidTr="00BF6954">
        <w:tc>
          <w:tcPr>
            <w:tcW w:w="993" w:type="dxa"/>
            <w:vMerge/>
          </w:tcPr>
          <w:p w14:paraId="225E3A08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13E4FCBB" w14:textId="2E39285C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易用性</w:t>
            </w:r>
          </w:p>
        </w:tc>
        <w:tc>
          <w:tcPr>
            <w:tcW w:w="979" w:type="dxa"/>
          </w:tcPr>
          <w:p w14:paraId="52C051C6" w14:textId="61CE0DBD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</w:t>
            </w:r>
          </w:p>
        </w:tc>
        <w:tc>
          <w:tcPr>
            <w:tcW w:w="1116" w:type="dxa"/>
          </w:tcPr>
          <w:p w14:paraId="370DE97A" w14:textId="2BFAF4EF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2BC2D147" w14:textId="62518914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116" w:type="dxa"/>
          </w:tcPr>
          <w:p w14:paraId="6BE3501B" w14:textId="160CAA54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8.57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0A85084F" w14:textId="784D4CD1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B27BF0" w:rsidRPr="00F60403" w14:paraId="61DFD6B9" w14:textId="77777777" w:rsidTr="00BF6954">
        <w:tc>
          <w:tcPr>
            <w:tcW w:w="993" w:type="dxa"/>
            <w:vMerge/>
          </w:tcPr>
          <w:p w14:paraId="51D5217F" w14:textId="77777777" w:rsidR="00B27BF0" w:rsidRPr="00F60403" w:rsidRDefault="00B27B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7872EA83" w14:textId="633D5B4F" w:rsidR="00B27BF0" w:rsidRDefault="00B27BF0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2"/>
                <w:szCs w:val="22"/>
              </w:rPr>
            </w:pPr>
            <w:r>
              <w:rPr>
                <w:rFonts w:ascii="Times New Roman" w:hint="eastAsia"/>
                <w:b/>
                <w:snapToGrid/>
                <w:sz w:val="22"/>
                <w:szCs w:val="22"/>
              </w:rPr>
              <w:t>兼容性</w:t>
            </w:r>
          </w:p>
        </w:tc>
        <w:tc>
          <w:tcPr>
            <w:tcW w:w="979" w:type="dxa"/>
          </w:tcPr>
          <w:p w14:paraId="6B9B9A93" w14:textId="75DB3C63" w:rsidR="00B27BF0" w:rsidRDefault="00F83E08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  <w:tc>
          <w:tcPr>
            <w:tcW w:w="1116" w:type="dxa"/>
          </w:tcPr>
          <w:p w14:paraId="4B85E453" w14:textId="7474E7A6" w:rsidR="00B27BF0" w:rsidRDefault="00B27BF0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6A9525C8" w14:textId="4A64CEDC" w:rsidR="00B27BF0" w:rsidRDefault="00B27BF0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</w:tcPr>
          <w:p w14:paraId="76D75D7E" w14:textId="3F031620" w:rsidR="00B27BF0" w:rsidRDefault="00B27BF0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 w:rsidR="00F83E08"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3F2AA3EF" w14:textId="43E7CE5B" w:rsidR="00B27BF0" w:rsidRDefault="00B27BF0" w:rsidP="00955DC2">
            <w:pPr>
              <w:spacing w:after="120"/>
              <w:jc w:val="center"/>
              <w:rPr>
                <w:rFonts w:ascii="Times New Roman" w:hint="eastAsia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955DC2" w:rsidRPr="00F60403" w14:paraId="6450B91B" w14:textId="77777777" w:rsidTr="00BF6954">
        <w:tc>
          <w:tcPr>
            <w:tcW w:w="993" w:type="dxa"/>
            <w:vMerge/>
          </w:tcPr>
          <w:p w14:paraId="08EBF8FD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5FBBBA54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sz w:val="22"/>
                <w:szCs w:val="22"/>
              </w:rPr>
              <w:t>…</w:t>
            </w:r>
          </w:p>
        </w:tc>
        <w:tc>
          <w:tcPr>
            <w:tcW w:w="979" w:type="dxa"/>
          </w:tcPr>
          <w:p w14:paraId="3FE8201A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116" w:type="dxa"/>
          </w:tcPr>
          <w:p w14:paraId="47245B63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112" w:type="dxa"/>
          </w:tcPr>
          <w:p w14:paraId="58D2CBEA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116" w:type="dxa"/>
          </w:tcPr>
          <w:p w14:paraId="29E5BFE1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116" w:type="dxa"/>
          </w:tcPr>
          <w:p w14:paraId="6DFED57B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955DC2" w:rsidRPr="00F60403" w14:paraId="53EED491" w14:textId="77777777" w:rsidTr="00BF6954">
        <w:tc>
          <w:tcPr>
            <w:tcW w:w="993" w:type="dxa"/>
          </w:tcPr>
          <w:p w14:paraId="07DA3088" w14:textId="77777777" w:rsidR="00955DC2" w:rsidRPr="00F60403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58847E36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sz w:val="22"/>
                <w:szCs w:val="22"/>
              </w:rPr>
              <w:t>非功能项小计</w:t>
            </w:r>
          </w:p>
        </w:tc>
        <w:tc>
          <w:tcPr>
            <w:tcW w:w="979" w:type="dxa"/>
          </w:tcPr>
          <w:p w14:paraId="6DEACF48" w14:textId="614F51FA" w:rsidR="00955DC2" w:rsidRPr="00540EDF" w:rsidRDefault="00540EDF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  <w:sz w:val="21"/>
                <w:szCs w:val="21"/>
              </w:rPr>
            </w:pPr>
            <w:r w:rsidRPr="00540EDF">
              <w:rPr>
                <w:rFonts w:ascii="Times New Roman" w:hint="eastAsia"/>
                <w:iCs/>
                <w:snapToGrid/>
                <w:sz w:val="21"/>
                <w:szCs w:val="21"/>
              </w:rPr>
              <w:t>7</w:t>
            </w:r>
            <w:r w:rsidRPr="00540EDF">
              <w:rPr>
                <w:rFonts w:ascii="Times New Roman"/>
                <w:iCs/>
                <w:snapToGrid/>
                <w:sz w:val="21"/>
                <w:szCs w:val="21"/>
              </w:rPr>
              <w:t>8</w:t>
            </w:r>
          </w:p>
        </w:tc>
        <w:tc>
          <w:tcPr>
            <w:tcW w:w="1116" w:type="dxa"/>
          </w:tcPr>
          <w:p w14:paraId="641EEC0C" w14:textId="6FEB12AC" w:rsidR="00955DC2" w:rsidRPr="00540EDF" w:rsidRDefault="00781416" w:rsidP="00955DC2">
            <w:pPr>
              <w:spacing w:after="120"/>
              <w:jc w:val="center"/>
              <w:rPr>
                <w:rFonts w:ascii="Times New Roman"/>
                <w:iCs/>
                <w:snapToGrid/>
                <w:sz w:val="21"/>
                <w:szCs w:val="21"/>
              </w:rPr>
            </w:pPr>
            <w:r>
              <w:rPr>
                <w:rFonts w:ascii="Times New Roman"/>
                <w:iCs/>
                <w:snapToGrid/>
                <w:sz w:val="21"/>
                <w:szCs w:val="21"/>
              </w:rPr>
              <w:t>1</w:t>
            </w:r>
            <w:r w:rsidR="00540EDF">
              <w:rPr>
                <w:rFonts w:ascii="Times New Roman"/>
                <w:iCs/>
                <w:snapToGrid/>
                <w:sz w:val="21"/>
                <w:szCs w:val="21"/>
              </w:rPr>
              <w:t>00</w:t>
            </w:r>
            <w:r w:rsidR="00540EDF">
              <w:rPr>
                <w:rFonts w:ascii="Times New Roman" w:hint="eastAsia"/>
                <w:iCs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115281F9" w14:textId="102A571F" w:rsidR="00955DC2" w:rsidRPr="00540EDF" w:rsidRDefault="00540EDF" w:rsidP="00955DC2">
            <w:pPr>
              <w:spacing w:after="120"/>
              <w:jc w:val="center"/>
              <w:rPr>
                <w:rFonts w:ascii="Times New Roman"/>
                <w:iCs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iCs/>
                <w:snapToGrid/>
                <w:sz w:val="21"/>
                <w:szCs w:val="21"/>
              </w:rPr>
              <w:t>3</w:t>
            </w:r>
          </w:p>
        </w:tc>
        <w:tc>
          <w:tcPr>
            <w:tcW w:w="1116" w:type="dxa"/>
          </w:tcPr>
          <w:p w14:paraId="2550D95E" w14:textId="472F5607" w:rsidR="00955DC2" w:rsidRPr="00F60403" w:rsidRDefault="001C6A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iCs/>
                <w:snapToGrid/>
                <w:sz w:val="21"/>
                <w:szCs w:val="21"/>
              </w:rPr>
              <w:t>3.85</w:t>
            </w:r>
            <w:r w:rsidR="00540EDF">
              <w:rPr>
                <w:rFonts w:ascii="Times New Roman" w:hint="eastAsia"/>
                <w:iCs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29AFAF8F" w14:textId="72E5B03E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  <w:tr w:rsidR="00955DC2" w:rsidRPr="00F60403" w14:paraId="547C88E1" w14:textId="77777777" w:rsidTr="00BF6954">
        <w:tc>
          <w:tcPr>
            <w:tcW w:w="993" w:type="dxa"/>
          </w:tcPr>
          <w:p w14:paraId="0C5DB3CB" w14:textId="77777777" w:rsidR="00955DC2" w:rsidRPr="00F60403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2"/>
                <w:szCs w:val="22"/>
              </w:rPr>
            </w:pPr>
          </w:p>
        </w:tc>
        <w:tc>
          <w:tcPr>
            <w:tcW w:w="2923" w:type="dxa"/>
          </w:tcPr>
          <w:p w14:paraId="01C7228E" w14:textId="77777777" w:rsidR="00955DC2" w:rsidRPr="00F60403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sz w:val="22"/>
                <w:szCs w:val="22"/>
              </w:rPr>
              <w:t>总计</w:t>
            </w:r>
          </w:p>
        </w:tc>
        <w:tc>
          <w:tcPr>
            <w:tcW w:w="979" w:type="dxa"/>
          </w:tcPr>
          <w:p w14:paraId="4F8550B7" w14:textId="1E5DFCC8" w:rsidR="00955DC2" w:rsidRPr="00781416" w:rsidRDefault="00781416" w:rsidP="00955DC2">
            <w:pPr>
              <w:spacing w:after="120"/>
              <w:jc w:val="center"/>
              <w:rPr>
                <w:rFonts w:ascii="Times New Roman"/>
                <w:iCs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iCs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iCs/>
                <w:snapToGrid/>
                <w:sz w:val="21"/>
                <w:szCs w:val="21"/>
              </w:rPr>
              <w:t>51</w:t>
            </w:r>
          </w:p>
        </w:tc>
        <w:tc>
          <w:tcPr>
            <w:tcW w:w="1116" w:type="dxa"/>
          </w:tcPr>
          <w:p w14:paraId="48765FFD" w14:textId="4E3B282D" w:rsidR="00955DC2" w:rsidRPr="00781416" w:rsidRDefault="00781416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  <w:sz w:val="21"/>
                <w:szCs w:val="21"/>
              </w:rPr>
            </w:pPr>
            <w:r w:rsidRPr="00781416">
              <w:rPr>
                <w:rFonts w:ascii="Times New Roman" w:hint="eastAsia"/>
                <w:iCs/>
                <w:snapToGrid/>
                <w:sz w:val="21"/>
                <w:szCs w:val="21"/>
              </w:rPr>
              <w:t>1</w:t>
            </w:r>
            <w:r w:rsidRPr="00781416">
              <w:rPr>
                <w:rFonts w:ascii="Times New Roman"/>
                <w:iCs/>
                <w:snapToGrid/>
                <w:sz w:val="21"/>
                <w:szCs w:val="21"/>
              </w:rPr>
              <w:t>00</w:t>
            </w:r>
            <w:r w:rsidRPr="00781416">
              <w:rPr>
                <w:rFonts w:ascii="Times New Roman" w:hint="eastAsia"/>
                <w:iCs/>
                <w:snapToGrid/>
                <w:sz w:val="21"/>
                <w:szCs w:val="21"/>
              </w:rPr>
              <w:t>%</w:t>
            </w:r>
          </w:p>
        </w:tc>
        <w:tc>
          <w:tcPr>
            <w:tcW w:w="1112" w:type="dxa"/>
          </w:tcPr>
          <w:p w14:paraId="004D3FC9" w14:textId="3E91B11C" w:rsidR="00955DC2" w:rsidRPr="00781416" w:rsidRDefault="00781416" w:rsidP="00955DC2">
            <w:pPr>
              <w:spacing w:after="120"/>
              <w:jc w:val="center"/>
              <w:rPr>
                <w:rFonts w:ascii="Times New Roman"/>
                <w:iCs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iCs/>
                <w:snapToGrid/>
                <w:sz w:val="21"/>
                <w:szCs w:val="21"/>
              </w:rPr>
              <w:t>9</w:t>
            </w:r>
          </w:p>
        </w:tc>
        <w:tc>
          <w:tcPr>
            <w:tcW w:w="1116" w:type="dxa"/>
          </w:tcPr>
          <w:p w14:paraId="2E94B173" w14:textId="456792BD" w:rsidR="00955DC2" w:rsidRPr="00781416" w:rsidRDefault="00781416" w:rsidP="00955DC2">
            <w:pPr>
              <w:spacing w:after="120"/>
              <w:jc w:val="center"/>
              <w:rPr>
                <w:rFonts w:ascii="Times New Roman"/>
                <w:iCs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iCs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iCs/>
                <w:snapToGrid/>
                <w:sz w:val="21"/>
                <w:szCs w:val="21"/>
              </w:rPr>
              <w:t>.96</w:t>
            </w:r>
            <w:r>
              <w:rPr>
                <w:rFonts w:ascii="Times New Roman" w:hint="eastAsia"/>
                <w:iCs/>
                <w:snapToGrid/>
                <w:sz w:val="21"/>
                <w:szCs w:val="21"/>
              </w:rPr>
              <w:t>%</w:t>
            </w:r>
          </w:p>
        </w:tc>
        <w:tc>
          <w:tcPr>
            <w:tcW w:w="1116" w:type="dxa"/>
          </w:tcPr>
          <w:p w14:paraId="196861CC" w14:textId="19DA9DD5" w:rsidR="00955DC2" w:rsidRPr="00F60403" w:rsidRDefault="00B27BF0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无</w:t>
            </w:r>
          </w:p>
        </w:tc>
      </w:tr>
    </w:tbl>
    <w:p w14:paraId="489BFB4D" w14:textId="77777777" w:rsidR="00A43755" w:rsidRPr="00F60403" w:rsidRDefault="00A43755" w:rsidP="00B01E70">
      <w:pPr>
        <w:spacing w:after="120"/>
        <w:ind w:left="720"/>
        <w:rPr>
          <w:rFonts w:ascii="Times New Roman"/>
          <w:i/>
          <w:snapToGrid/>
          <w:color w:val="0000FF"/>
          <w:sz w:val="21"/>
          <w:szCs w:val="21"/>
        </w:rPr>
      </w:pPr>
    </w:p>
    <w:p w14:paraId="23049177" w14:textId="77777777" w:rsidR="005E7E40" w:rsidRPr="00F60403" w:rsidRDefault="00D71D88" w:rsidP="005E7E40">
      <w:pPr>
        <w:pStyle w:val="2"/>
        <w:rPr>
          <w:snapToGrid/>
          <w:sz w:val="21"/>
          <w:szCs w:val="21"/>
          <w:lang w:eastAsia="en-US"/>
        </w:rPr>
      </w:pPr>
      <w:bookmarkStart w:id="10" w:name="_Toc393891308"/>
      <w:proofErr w:type="spellStart"/>
      <w:r w:rsidRPr="00F60403">
        <w:rPr>
          <w:rFonts w:hint="eastAsia"/>
          <w:snapToGrid/>
          <w:sz w:val="21"/>
          <w:szCs w:val="21"/>
          <w:lang w:eastAsia="en-US"/>
        </w:rPr>
        <w:t>缺陷</w:t>
      </w:r>
      <w:r w:rsidR="0007478F" w:rsidRPr="00F60403">
        <w:rPr>
          <w:rFonts w:hint="eastAsia"/>
          <w:snapToGrid/>
          <w:sz w:val="21"/>
          <w:szCs w:val="21"/>
          <w:lang w:eastAsia="en-US"/>
        </w:rPr>
        <w:t>严重程度</w:t>
      </w:r>
      <w:bookmarkEnd w:id="10"/>
      <w:proofErr w:type="spellEnd"/>
    </w:p>
    <w:p w14:paraId="0D0BF028" w14:textId="77777777" w:rsidR="007F35AF" w:rsidRPr="00F60403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2"/>
          <w:szCs w:val="22"/>
        </w:rPr>
      </w:pPr>
      <w:r w:rsidRPr="00F60403">
        <w:rPr>
          <w:rFonts w:asciiTheme="minorEastAsia" w:eastAsiaTheme="minorEastAsia" w:hAnsiTheme="minorEastAsia"/>
          <w:b/>
          <w:snapToGrid/>
          <w:sz w:val="22"/>
          <w:szCs w:val="22"/>
        </w:rPr>
        <w:t>表</w:t>
      </w:r>
      <w:r w:rsidRPr="00F60403">
        <w:rPr>
          <w:rFonts w:asciiTheme="minorEastAsia" w:eastAsiaTheme="minorEastAsia" w:hAnsiTheme="minorEastAsia" w:hint="eastAsia"/>
          <w:b/>
          <w:snapToGrid/>
          <w:sz w:val="22"/>
          <w:szCs w:val="22"/>
        </w:rPr>
        <w:t>2</w:t>
      </w:r>
      <w:r w:rsidR="00A76715" w:rsidRPr="00F60403">
        <w:rPr>
          <w:rFonts w:asciiTheme="minorEastAsia" w:eastAsiaTheme="minorEastAsia" w:hAnsiTheme="minorEastAsia"/>
          <w:b/>
          <w:snapToGrid/>
          <w:sz w:val="22"/>
          <w:szCs w:val="22"/>
        </w:rPr>
        <w:t xml:space="preserve"> </w:t>
      </w:r>
      <w:r w:rsidRPr="00F60403">
        <w:rPr>
          <w:rFonts w:asciiTheme="minorEastAsia" w:eastAsiaTheme="minorEastAsia" w:hAnsiTheme="minorEastAsia" w:hint="eastAsia"/>
          <w:b/>
          <w:snapToGrid/>
          <w:sz w:val="22"/>
          <w:szCs w:val="22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RPr="00F60403" w14:paraId="5BAC19B8" w14:textId="77777777" w:rsidTr="007614BC">
        <w:tc>
          <w:tcPr>
            <w:tcW w:w="1596" w:type="dxa"/>
            <w:shd w:val="clear" w:color="auto" w:fill="E7E6E6" w:themeFill="background2"/>
          </w:tcPr>
          <w:p w14:paraId="1E08F604" w14:textId="77777777" w:rsidR="00B90DCB" w:rsidRPr="00F60403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8D2C15E" w14:textId="77777777" w:rsidR="00B90DCB" w:rsidRPr="00F60403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28512767" w14:textId="77777777" w:rsidR="00B90DCB" w:rsidRPr="00F60403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4C6159F5" w14:textId="77777777" w:rsidR="00B90DCB" w:rsidRPr="00F60403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4DC4E70B" w14:textId="77777777" w:rsidR="00B90DCB" w:rsidRPr="00F60403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15E05F13" w14:textId="77777777" w:rsidR="00B90DCB" w:rsidRPr="00F60403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总数</w:t>
            </w:r>
          </w:p>
        </w:tc>
      </w:tr>
      <w:tr w:rsidR="00B90DCB" w:rsidRPr="00F60403" w14:paraId="2E634DFE" w14:textId="77777777" w:rsidTr="007614BC">
        <w:tc>
          <w:tcPr>
            <w:tcW w:w="1596" w:type="dxa"/>
          </w:tcPr>
          <w:p w14:paraId="74637C0F" w14:textId="77777777" w:rsidR="00B90DCB" w:rsidRPr="00F60403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缺陷个数</w:t>
            </w:r>
          </w:p>
        </w:tc>
        <w:tc>
          <w:tcPr>
            <w:tcW w:w="1438" w:type="dxa"/>
          </w:tcPr>
          <w:p w14:paraId="279B51F3" w14:textId="26025BE6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1</w:t>
            </w:r>
          </w:p>
        </w:tc>
        <w:tc>
          <w:tcPr>
            <w:tcW w:w="1438" w:type="dxa"/>
          </w:tcPr>
          <w:p w14:paraId="0CA38C8E" w14:textId="70A3B9B0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3</w:t>
            </w:r>
          </w:p>
        </w:tc>
        <w:tc>
          <w:tcPr>
            <w:tcW w:w="1438" w:type="dxa"/>
          </w:tcPr>
          <w:p w14:paraId="7953DCAE" w14:textId="20055AE2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3</w:t>
            </w:r>
          </w:p>
        </w:tc>
        <w:tc>
          <w:tcPr>
            <w:tcW w:w="1439" w:type="dxa"/>
          </w:tcPr>
          <w:p w14:paraId="2145E8C9" w14:textId="2BB60969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3</w:t>
            </w:r>
          </w:p>
        </w:tc>
        <w:tc>
          <w:tcPr>
            <w:tcW w:w="1439" w:type="dxa"/>
          </w:tcPr>
          <w:p w14:paraId="12003E50" w14:textId="0BECD160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1</w:t>
            </w:r>
            <w:r w:rsidRPr="00F60403">
              <w:rPr>
                <w:rFonts w:ascii="Times New Roman"/>
                <w:snapToGrid/>
                <w:sz w:val="22"/>
                <w:szCs w:val="22"/>
              </w:rPr>
              <w:t>0</w:t>
            </w:r>
          </w:p>
        </w:tc>
      </w:tr>
      <w:tr w:rsidR="00B90DCB" w:rsidRPr="00F60403" w14:paraId="6B12A9A8" w14:textId="77777777" w:rsidTr="007614BC">
        <w:tc>
          <w:tcPr>
            <w:tcW w:w="1596" w:type="dxa"/>
          </w:tcPr>
          <w:p w14:paraId="32B3D554" w14:textId="77777777" w:rsidR="00B90DCB" w:rsidRPr="00F60403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2"/>
                <w:szCs w:val="22"/>
              </w:rPr>
            </w:pPr>
            <w:r w:rsidRPr="00F60403">
              <w:rPr>
                <w:rFonts w:ascii="Times New Roman"/>
                <w:b/>
                <w:snapToGrid/>
                <w:sz w:val="22"/>
                <w:szCs w:val="22"/>
              </w:rPr>
              <w:t>占缺陷百分比</w:t>
            </w:r>
          </w:p>
        </w:tc>
        <w:tc>
          <w:tcPr>
            <w:tcW w:w="1438" w:type="dxa"/>
          </w:tcPr>
          <w:p w14:paraId="380BB901" w14:textId="182001F1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1</w:t>
            </w:r>
            <w:r w:rsidRPr="00F60403">
              <w:rPr>
                <w:rFonts w:ascii="Times New Roman"/>
                <w:snapToGrid/>
                <w:sz w:val="22"/>
                <w:szCs w:val="22"/>
              </w:rPr>
              <w:t>0</w:t>
            </w: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%</w:t>
            </w:r>
          </w:p>
        </w:tc>
        <w:tc>
          <w:tcPr>
            <w:tcW w:w="1438" w:type="dxa"/>
          </w:tcPr>
          <w:p w14:paraId="34C52BC3" w14:textId="5417897D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3</w:t>
            </w:r>
            <w:r w:rsidRPr="00F60403">
              <w:rPr>
                <w:rFonts w:ascii="Times New Roman"/>
                <w:snapToGrid/>
                <w:sz w:val="22"/>
                <w:szCs w:val="22"/>
              </w:rPr>
              <w:t>0</w:t>
            </w: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%</w:t>
            </w:r>
          </w:p>
        </w:tc>
        <w:tc>
          <w:tcPr>
            <w:tcW w:w="1438" w:type="dxa"/>
          </w:tcPr>
          <w:p w14:paraId="0B2CADDC" w14:textId="0AF89618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3</w:t>
            </w:r>
            <w:r w:rsidRPr="00F60403">
              <w:rPr>
                <w:rFonts w:ascii="Times New Roman"/>
                <w:snapToGrid/>
                <w:sz w:val="22"/>
                <w:szCs w:val="22"/>
              </w:rPr>
              <w:t>0</w:t>
            </w: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%</w:t>
            </w:r>
          </w:p>
        </w:tc>
        <w:tc>
          <w:tcPr>
            <w:tcW w:w="1439" w:type="dxa"/>
          </w:tcPr>
          <w:p w14:paraId="4C16987A" w14:textId="30C90AF4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3</w:t>
            </w:r>
            <w:r w:rsidRPr="00F60403">
              <w:rPr>
                <w:rFonts w:ascii="Times New Roman"/>
                <w:snapToGrid/>
                <w:sz w:val="22"/>
                <w:szCs w:val="22"/>
              </w:rPr>
              <w:t>0</w:t>
            </w: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%</w:t>
            </w:r>
          </w:p>
        </w:tc>
        <w:tc>
          <w:tcPr>
            <w:tcW w:w="1439" w:type="dxa"/>
          </w:tcPr>
          <w:p w14:paraId="19E46C12" w14:textId="4143F94A" w:rsidR="00B90DCB" w:rsidRPr="00F60403" w:rsidRDefault="00661767" w:rsidP="00B90DCB">
            <w:pPr>
              <w:spacing w:after="120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1</w:t>
            </w:r>
            <w:r w:rsidRPr="00F60403">
              <w:rPr>
                <w:rFonts w:ascii="Times New Roman"/>
                <w:snapToGrid/>
                <w:sz w:val="22"/>
                <w:szCs w:val="22"/>
              </w:rPr>
              <w:t>00</w:t>
            </w:r>
            <w:r w:rsidRPr="00F60403">
              <w:rPr>
                <w:rFonts w:ascii="Times New Roman" w:hint="eastAsia"/>
                <w:snapToGrid/>
                <w:sz w:val="22"/>
                <w:szCs w:val="22"/>
              </w:rPr>
              <w:t>%</w:t>
            </w:r>
          </w:p>
        </w:tc>
      </w:tr>
    </w:tbl>
    <w:p w14:paraId="460377EF" w14:textId="77777777" w:rsidR="00B90DCB" w:rsidRPr="00F60403" w:rsidRDefault="00B90DCB" w:rsidP="005E7E40">
      <w:pPr>
        <w:spacing w:after="120"/>
        <w:ind w:left="720"/>
        <w:rPr>
          <w:rFonts w:ascii="Times New Roman"/>
          <w:snapToGrid/>
          <w:color w:val="0000FF"/>
          <w:sz w:val="21"/>
          <w:szCs w:val="21"/>
        </w:rPr>
      </w:pPr>
    </w:p>
    <w:p w14:paraId="0E1CE6DE" w14:textId="77777777" w:rsidR="00A25C0D" w:rsidRPr="00F60403" w:rsidRDefault="00A25C0D" w:rsidP="005E7E40">
      <w:pPr>
        <w:spacing w:after="120"/>
        <w:ind w:left="720"/>
        <w:rPr>
          <w:rFonts w:ascii="Times New Roman"/>
          <w:i/>
          <w:snapToGrid/>
          <w:color w:val="0000FF"/>
          <w:sz w:val="21"/>
          <w:szCs w:val="21"/>
        </w:rPr>
      </w:pPr>
    </w:p>
    <w:p w14:paraId="05D17A5D" w14:textId="77777777" w:rsidR="006A64AF" w:rsidRPr="00F60403" w:rsidRDefault="00A25C0D" w:rsidP="002E71CC">
      <w:pPr>
        <w:pStyle w:val="1"/>
        <w:rPr>
          <w:rFonts w:ascii="Arial" w:hAnsi="Arial"/>
          <w:snapToGrid/>
          <w:sz w:val="28"/>
          <w:szCs w:val="21"/>
        </w:rPr>
      </w:pPr>
      <w:bookmarkStart w:id="11" w:name="_Toc393891309"/>
      <w:r w:rsidRPr="00F60403">
        <w:rPr>
          <w:rFonts w:ascii="Arial" w:hAnsi="Arial" w:hint="eastAsia"/>
          <w:snapToGrid/>
          <w:sz w:val="28"/>
          <w:szCs w:val="21"/>
        </w:rPr>
        <w:t>缺陷</w:t>
      </w:r>
      <w:r w:rsidR="00EE5F35" w:rsidRPr="00F60403">
        <w:rPr>
          <w:rFonts w:ascii="Arial" w:hAnsi="Arial" w:hint="eastAsia"/>
          <w:snapToGrid/>
          <w:sz w:val="28"/>
          <w:szCs w:val="21"/>
        </w:rPr>
        <w:t>清单</w:t>
      </w:r>
      <w:bookmarkEnd w:id="11"/>
    </w:p>
    <w:p w14:paraId="504FFF9A" w14:textId="77777777" w:rsidR="00A6368F" w:rsidRPr="00F60403" w:rsidRDefault="00A6368F" w:rsidP="00A6368F">
      <w:pPr>
        <w:pStyle w:val="2"/>
        <w:rPr>
          <w:rFonts w:ascii="Arial" w:hAnsi="Arial"/>
          <w:snapToGrid/>
          <w:sz w:val="21"/>
          <w:szCs w:val="21"/>
          <w:lang w:eastAsia="en-US"/>
        </w:rPr>
      </w:pPr>
      <w:bookmarkStart w:id="12" w:name="_Toc393891310"/>
      <w:proofErr w:type="spellStart"/>
      <w:r w:rsidRPr="00F60403">
        <w:rPr>
          <w:rFonts w:ascii="Arial" w:hAnsi="Arial" w:hint="eastAsia"/>
          <w:snapToGrid/>
          <w:sz w:val="21"/>
          <w:szCs w:val="21"/>
          <w:lang w:eastAsia="en-US"/>
        </w:rPr>
        <w:t>功能</w:t>
      </w:r>
      <w:r w:rsidR="00D7790C" w:rsidRPr="00F60403">
        <w:rPr>
          <w:rFonts w:ascii="Arial" w:hAnsi="Arial" w:hint="eastAsia"/>
          <w:snapToGrid/>
          <w:sz w:val="21"/>
          <w:szCs w:val="21"/>
          <w:lang w:eastAsia="en-US"/>
        </w:rPr>
        <w:t>性</w:t>
      </w:r>
      <w:r w:rsidRPr="00F60403">
        <w:rPr>
          <w:rFonts w:ascii="Arial" w:hAnsi="Arial" w:hint="eastAsia"/>
          <w:snapToGrid/>
          <w:sz w:val="21"/>
          <w:szCs w:val="21"/>
          <w:lang w:eastAsia="en-US"/>
        </w:rPr>
        <w:t>缺陷</w:t>
      </w:r>
      <w:bookmarkEnd w:id="12"/>
      <w:proofErr w:type="spellEnd"/>
    </w:p>
    <w:p w14:paraId="2AA0AA64" w14:textId="77777777" w:rsidR="008273F3" w:rsidRPr="00F60403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2"/>
          <w:szCs w:val="22"/>
        </w:rPr>
      </w:pPr>
      <w:r w:rsidRPr="00F60403">
        <w:rPr>
          <w:rFonts w:asciiTheme="minorEastAsia" w:eastAsiaTheme="minorEastAsia" w:hAnsiTheme="minorEastAsia" w:hint="eastAsia"/>
          <w:b/>
          <w:bCs/>
          <w:snapToGrid/>
          <w:color w:val="000000"/>
          <w:sz w:val="22"/>
          <w:szCs w:val="22"/>
        </w:rPr>
        <w:t>表</w:t>
      </w:r>
      <w:r w:rsidR="00A76715" w:rsidRPr="00F60403">
        <w:rPr>
          <w:rFonts w:asciiTheme="minorEastAsia" w:eastAsiaTheme="minorEastAsia" w:hAnsiTheme="minorEastAsia" w:hint="eastAsia"/>
          <w:b/>
          <w:bCs/>
          <w:snapToGrid/>
          <w:color w:val="000000"/>
          <w:sz w:val="22"/>
          <w:szCs w:val="22"/>
        </w:rPr>
        <w:t xml:space="preserve">3 </w:t>
      </w:r>
      <w:r w:rsidRPr="00F60403">
        <w:rPr>
          <w:rFonts w:asciiTheme="minorEastAsia" w:eastAsiaTheme="minorEastAsia" w:hAnsiTheme="minorEastAsia"/>
          <w:b/>
          <w:bCs/>
          <w:snapToGrid/>
          <w:color w:val="000000"/>
          <w:sz w:val="22"/>
          <w:szCs w:val="22"/>
        </w:rPr>
        <w:t>功能</w:t>
      </w:r>
      <w:r w:rsidR="00D7790C" w:rsidRPr="00F60403">
        <w:rPr>
          <w:rFonts w:asciiTheme="minorEastAsia" w:eastAsiaTheme="minorEastAsia" w:hAnsiTheme="minorEastAsia"/>
          <w:b/>
          <w:bCs/>
          <w:snapToGrid/>
          <w:color w:val="000000"/>
          <w:sz w:val="22"/>
          <w:szCs w:val="22"/>
        </w:rPr>
        <w:t>性</w:t>
      </w:r>
      <w:r w:rsidRPr="00F60403">
        <w:rPr>
          <w:rFonts w:asciiTheme="minorEastAsia" w:eastAsiaTheme="minorEastAsia" w:hAnsiTheme="minorEastAsia" w:hint="eastAsia"/>
          <w:b/>
          <w:bCs/>
          <w:snapToGrid/>
          <w:color w:val="000000"/>
          <w:sz w:val="22"/>
          <w:szCs w:val="22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F60403" w14:paraId="59F88CB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0B599E3" w14:textId="77777777" w:rsidR="009C7261" w:rsidRPr="00F60403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lastRenderedPageBreak/>
              <w:t>序</w:t>
            </w:r>
          </w:p>
          <w:p w14:paraId="01DD9853" w14:textId="77777777" w:rsidR="009C7261" w:rsidRPr="00F60403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294932" w14:textId="77777777" w:rsidR="009C7261" w:rsidRPr="00F60403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缺陷</w:t>
            </w:r>
          </w:p>
          <w:p w14:paraId="23E9E0FB" w14:textId="77777777" w:rsidR="009C7261" w:rsidRPr="00F60403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E68B12F" w14:textId="77777777" w:rsidR="009C7261" w:rsidRPr="00F60403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1623429" w14:textId="77777777" w:rsidR="009C7261" w:rsidRPr="00F60403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</w:p>
          <w:p w14:paraId="5F77EBCC" w14:textId="77777777" w:rsidR="009C7261" w:rsidRPr="00F60403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69DE853" w14:textId="77777777" w:rsidR="009C7261" w:rsidRPr="00F60403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2E66B41" w14:textId="77777777" w:rsidR="00CD68FD" w:rsidRPr="00F60403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</w:p>
          <w:p w14:paraId="1CAD71CF" w14:textId="77777777" w:rsidR="009C7261" w:rsidRPr="00F60403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4F3D9D5" w14:textId="77777777" w:rsidR="009C7261" w:rsidRPr="00F60403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测试用例编号</w:t>
            </w:r>
          </w:p>
        </w:tc>
      </w:tr>
      <w:tr w:rsidR="009C7261" w:rsidRPr="00F60403" w14:paraId="09A96E0A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BBF4C" w14:textId="77777777" w:rsidR="009C7261" w:rsidRPr="00F60403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68686" w14:textId="6E2B3A6F" w:rsidR="009C7261" w:rsidRPr="00F60403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9A32" w14:textId="3030F683" w:rsidR="009C7261" w:rsidRPr="00F60403" w:rsidRDefault="00537D1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5000" w14:textId="699C209A" w:rsidR="009C7261" w:rsidRPr="00F60403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浏览商品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FB0" w14:textId="7B47DA6F" w:rsidR="009C7261" w:rsidRPr="00F60403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商品名字对不齐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7BEA" w14:textId="7D19BE1E" w:rsidR="009C7261" w:rsidRPr="00F60403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浏览商品页面的商品名字与价格无法对齐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85D7" w14:textId="38B68638" w:rsidR="009C7261" w:rsidRPr="00F60403" w:rsidRDefault="003D528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2"/>
                <w:szCs w:val="22"/>
              </w:rPr>
              <w:t>6</w:t>
            </w:r>
          </w:p>
        </w:tc>
      </w:tr>
      <w:tr w:rsidR="009C7261" w:rsidRPr="00F60403" w14:paraId="36E508B3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F1C72" w14:textId="77777777" w:rsidR="009C7261" w:rsidRPr="00F60403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31EB3" w14:textId="40BD780A" w:rsidR="009C7261" w:rsidRPr="00F60403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1"/>
                <w:szCs w:val="21"/>
              </w:rPr>
              <w:t>Bug00</w:t>
            </w:r>
            <w:r w:rsidRPr="00F60403"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9856" w14:textId="16A5B522" w:rsidR="009C7261" w:rsidRPr="00F60403" w:rsidRDefault="00D3586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6E2" w14:textId="4A368B2A" w:rsidR="009C7261" w:rsidRPr="00F60403" w:rsidRDefault="00D3586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上</w:t>
            </w:r>
            <w:proofErr w:type="gramStart"/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传商品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F532" w14:textId="7AC3EA51" w:rsidR="009C7261" w:rsidRPr="00F60403" w:rsidRDefault="00D3586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相机打不开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68BD" w14:textId="217EBFDF" w:rsidR="009C7261" w:rsidRPr="00F60403" w:rsidRDefault="00D3586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前端</w:t>
            </w:r>
            <w:r w:rsidRPr="00F60403">
              <w:rPr>
                <w:rFonts w:ascii="Times New Roman"/>
                <w:snapToGrid/>
                <w:color w:val="000000"/>
                <w:sz w:val="22"/>
                <w:szCs w:val="22"/>
              </w:rPr>
              <w:t>Release</w:t>
            </w: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版本的相机打不开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F1E1" w14:textId="59510EDC" w:rsidR="009C7261" w:rsidRPr="00F60403" w:rsidRDefault="003D528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>
              <w:rPr>
                <w:rFonts w:ascii="Times New Roman"/>
                <w:snapToGrid/>
                <w:color w:val="000000"/>
                <w:sz w:val="22"/>
                <w:szCs w:val="22"/>
              </w:rPr>
              <w:t>2</w:t>
            </w:r>
            <w:r w:rsidR="00F83E08">
              <w:rPr>
                <w:rFonts w:ascii="Times New Roman"/>
                <w:snapToGrid/>
                <w:color w:val="000000"/>
                <w:sz w:val="22"/>
                <w:szCs w:val="22"/>
              </w:rPr>
              <w:t>6</w:t>
            </w:r>
          </w:p>
        </w:tc>
      </w:tr>
      <w:tr w:rsidR="009C7261" w:rsidRPr="00F60403" w14:paraId="096DC28A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B8B34" w14:textId="77777777" w:rsidR="009C7261" w:rsidRPr="00F60403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80B02" w14:textId="3650BDFC" w:rsidR="009C7261" w:rsidRPr="00F60403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1"/>
                <w:szCs w:val="21"/>
              </w:rPr>
              <w:t>Bug00</w:t>
            </w:r>
            <w:r w:rsidRPr="00F60403"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F948" w14:textId="0E93CB50" w:rsidR="009C7261" w:rsidRPr="00F60403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29C8" w14:textId="5DEAB47E" w:rsidR="009C7261" w:rsidRPr="00F60403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上</w:t>
            </w:r>
            <w:proofErr w:type="gramStart"/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传商品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357" w14:textId="1013DE2F" w:rsidR="009C7261" w:rsidRPr="00F60403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键盘样式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1799" w14:textId="68C8199B" w:rsidR="009C7261" w:rsidRPr="00F60403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不会弹出数字键盘而是英文键盘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1DFF" w14:textId="40032DF9" w:rsidR="009C7261" w:rsidRPr="00F60403" w:rsidRDefault="003D528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2"/>
                <w:szCs w:val="22"/>
              </w:rPr>
              <w:t>27</w:t>
            </w:r>
          </w:p>
        </w:tc>
      </w:tr>
      <w:tr w:rsidR="00BA779E" w:rsidRPr="00F60403" w14:paraId="65CA9C97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8412" w14:textId="653F5C88" w:rsidR="00BA779E" w:rsidRPr="00F60403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96E2C" w14:textId="45A6AFF8" w:rsidR="00BA779E" w:rsidRPr="00F60403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1"/>
                <w:szCs w:val="21"/>
              </w:rPr>
              <w:t>Bug00</w:t>
            </w:r>
            <w:r w:rsidRPr="00F60403">
              <w:rPr>
                <w:rFonts w:ascii="Times New Roman"/>
                <w:snapToGrid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5A55" w14:textId="057D166B" w:rsidR="00BA779E" w:rsidRPr="00F60403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729B" w14:textId="4973EAB0" w:rsidR="00BA779E" w:rsidRPr="00F60403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上</w:t>
            </w:r>
            <w:proofErr w:type="gramStart"/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传需求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6460" w14:textId="7255010B" w:rsidR="00BA779E" w:rsidRPr="00F60403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键盘样式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75F7" w14:textId="7C739D68" w:rsidR="00BA779E" w:rsidRPr="00F60403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不会弹出数字键盘而是英文键盘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5C53" w14:textId="6AEBFA54" w:rsidR="00BA779E" w:rsidRPr="00F60403" w:rsidRDefault="003D528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2"/>
                <w:szCs w:val="22"/>
              </w:rPr>
              <w:t>34</w:t>
            </w:r>
          </w:p>
        </w:tc>
      </w:tr>
      <w:tr w:rsidR="00BA779E" w:rsidRPr="00F60403" w14:paraId="10D9644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F3BB4" w14:textId="4ACDB4BB" w:rsidR="00BA779E" w:rsidRPr="00F60403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23C8A" w14:textId="7801F04C" w:rsidR="00BA779E" w:rsidRPr="00F60403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1"/>
                <w:szCs w:val="21"/>
              </w:rPr>
              <w:t>Bug00</w:t>
            </w:r>
            <w:r w:rsidRPr="00F60403"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2CEF" w14:textId="58FC1583" w:rsidR="00BA779E" w:rsidRPr="00F60403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AC82" w14:textId="08FBA08E" w:rsidR="00BA779E" w:rsidRPr="00F60403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用户注册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CF58" w14:textId="341DA934" w:rsidR="00BA779E" w:rsidRPr="00F60403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注册失效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2DD3" w14:textId="2C5D8B12" w:rsidR="00BA779E" w:rsidRPr="00F60403" w:rsidRDefault="00DF53B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用户注册后有时登陆无效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BCBD" w14:textId="0EEDD2C3" w:rsidR="00BA779E" w:rsidRPr="00F60403" w:rsidRDefault="003D528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2"/>
                <w:szCs w:val="22"/>
              </w:rPr>
              <w:t>52</w:t>
            </w:r>
          </w:p>
        </w:tc>
      </w:tr>
      <w:tr w:rsidR="00BA779E" w:rsidRPr="00F60403" w14:paraId="38179528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726A" w14:textId="509B5647" w:rsidR="00BA779E" w:rsidRPr="00F60403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D431F" w14:textId="7C67E875" w:rsidR="00BA779E" w:rsidRPr="00F60403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1"/>
                <w:szCs w:val="21"/>
              </w:rPr>
              <w:t>Bug00</w:t>
            </w:r>
            <w:r w:rsidRPr="00F60403">
              <w:rPr>
                <w:rFonts w:ascii="Times New Roman"/>
                <w:snapToGrid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C46B" w14:textId="478D3060" w:rsidR="00BA779E" w:rsidRPr="00F60403" w:rsidRDefault="00AF1E6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13A3" w14:textId="5EA9E649" w:rsidR="00BA779E" w:rsidRPr="00F60403" w:rsidRDefault="00AF1E6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上</w:t>
            </w:r>
            <w:proofErr w:type="gramStart"/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传商品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3B17" w14:textId="20DDCE0C" w:rsidR="00BA779E" w:rsidRPr="00F60403" w:rsidRDefault="00AF1E6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缺少限制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CA41" w14:textId="53FFD172" w:rsidR="00BA779E" w:rsidRPr="00F60403" w:rsidRDefault="00AF1E6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上</w:t>
            </w:r>
            <w:proofErr w:type="gramStart"/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传商品</w:t>
            </w:r>
            <w:proofErr w:type="gramEnd"/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缺少对空数据的限制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04D8" w14:textId="194DEE6D" w:rsidR="00BA779E" w:rsidRPr="00F60403" w:rsidRDefault="00F83E0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>
              <w:rPr>
                <w:rFonts w:ascii="Times New Roman" w:hint="eastAsia"/>
                <w:color w:val="000000"/>
                <w:sz w:val="22"/>
                <w:szCs w:val="22"/>
              </w:rPr>
              <w:t>2</w:t>
            </w:r>
            <w:r w:rsidR="003D5281">
              <w:rPr>
                <w:rFonts w:ascii="Times New Roman"/>
                <w:color w:val="000000"/>
                <w:sz w:val="22"/>
                <w:szCs w:val="22"/>
              </w:rPr>
              <w:t>9</w:t>
            </w:r>
          </w:p>
        </w:tc>
      </w:tr>
    </w:tbl>
    <w:p w14:paraId="52CCE832" w14:textId="77777777" w:rsidR="008273F3" w:rsidRPr="00F60403" w:rsidRDefault="008273F3" w:rsidP="008273F3">
      <w:pPr>
        <w:widowControl/>
        <w:snapToGrid w:val="0"/>
        <w:spacing w:line="300" w:lineRule="auto"/>
        <w:ind w:firstLineChars="200" w:firstLine="560"/>
        <w:rPr>
          <w:rFonts w:ascii="Times New Roman"/>
          <w:snapToGrid/>
          <w:sz w:val="28"/>
          <w:szCs w:val="22"/>
        </w:rPr>
      </w:pPr>
    </w:p>
    <w:p w14:paraId="19F4AB9F" w14:textId="77777777" w:rsidR="008273F3" w:rsidRPr="00F60403" w:rsidRDefault="008273F3" w:rsidP="008273F3">
      <w:p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/>
          <w:snapToGrid/>
          <w:sz w:val="21"/>
          <w:szCs w:val="21"/>
        </w:rPr>
        <w:t>表中相关项说明</w:t>
      </w:r>
      <w:r w:rsidRPr="00F60403">
        <w:rPr>
          <w:rFonts w:ascii="Times New Roman" w:hint="eastAsia"/>
          <w:snapToGrid/>
          <w:sz w:val="21"/>
          <w:szCs w:val="21"/>
        </w:rPr>
        <w:t>：</w:t>
      </w:r>
    </w:p>
    <w:p w14:paraId="5A68A3FD" w14:textId="77777777" w:rsidR="008273F3" w:rsidRPr="00F60403" w:rsidRDefault="008273F3" w:rsidP="008273F3">
      <w:pPr>
        <w:numPr>
          <w:ilvl w:val="0"/>
          <w:numId w:val="24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 w:hint="eastAsia"/>
          <w:snapToGrid/>
          <w:sz w:val="21"/>
          <w:szCs w:val="21"/>
        </w:rPr>
        <w:t>缺陷编号：为每个缺陷赋予一个唯一的编号，可以通过此编号对缺陷进行跟踪。例如：</w:t>
      </w:r>
      <w:r w:rsidRPr="00F60403">
        <w:rPr>
          <w:rFonts w:ascii="Times New Roman" w:hint="eastAsia"/>
          <w:snapToGrid/>
          <w:sz w:val="21"/>
          <w:szCs w:val="21"/>
        </w:rPr>
        <w:t>Bug001</w:t>
      </w:r>
      <w:r w:rsidRPr="00F60403">
        <w:rPr>
          <w:rFonts w:ascii="Times New Roman" w:hint="eastAsia"/>
          <w:snapToGrid/>
          <w:sz w:val="21"/>
          <w:szCs w:val="21"/>
        </w:rPr>
        <w:t>。</w:t>
      </w:r>
      <w:r w:rsidRPr="00F60403">
        <w:rPr>
          <w:rFonts w:ascii="Times New Roman" w:hint="eastAsia"/>
          <w:snapToGrid/>
          <w:sz w:val="21"/>
          <w:szCs w:val="21"/>
        </w:rPr>
        <w:t xml:space="preserve"> </w:t>
      </w:r>
    </w:p>
    <w:p w14:paraId="7B6807B5" w14:textId="77777777" w:rsidR="008273F3" w:rsidRPr="00F60403" w:rsidRDefault="008273F3" w:rsidP="008273F3">
      <w:pPr>
        <w:numPr>
          <w:ilvl w:val="0"/>
          <w:numId w:val="24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/>
          <w:snapToGrid/>
          <w:sz w:val="21"/>
          <w:szCs w:val="21"/>
        </w:rPr>
        <w:t>缺陷严重程度</w:t>
      </w:r>
      <w:r w:rsidRPr="00F60403">
        <w:rPr>
          <w:rFonts w:ascii="Times New Roman" w:hint="eastAsia"/>
          <w:snapToGrid/>
          <w:sz w:val="21"/>
          <w:szCs w:val="21"/>
        </w:rPr>
        <w:t>：缺陷可以根据严重程度分为以下几种情况。</w:t>
      </w:r>
    </w:p>
    <w:p w14:paraId="60FCB30C" w14:textId="77777777" w:rsidR="008273F3" w:rsidRPr="00F60403" w:rsidRDefault="008273F3" w:rsidP="008273F3">
      <w:pPr>
        <w:numPr>
          <w:ilvl w:val="0"/>
          <w:numId w:val="25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 w:hint="eastAsia"/>
          <w:snapToGrid/>
          <w:sz w:val="21"/>
          <w:szCs w:val="21"/>
        </w:rPr>
        <w:t>致命（</w:t>
      </w:r>
      <w:r w:rsidRPr="00F60403">
        <w:rPr>
          <w:rFonts w:ascii="Times New Roman" w:hint="eastAsia"/>
          <w:snapToGrid/>
          <w:sz w:val="21"/>
          <w:szCs w:val="21"/>
        </w:rPr>
        <w:t>fatal</w:t>
      </w:r>
      <w:r w:rsidRPr="00F60403">
        <w:rPr>
          <w:rFonts w:ascii="Times New Roman" w:hint="eastAsia"/>
          <w:snapToGrid/>
          <w:sz w:val="21"/>
          <w:szCs w:val="21"/>
        </w:rPr>
        <w:t>）：致命的错误，测试执行直接导致系统死机、蓝屏、挂起、或是程序非法退出；系统的主要功能或需求没有实现。</w:t>
      </w:r>
    </w:p>
    <w:p w14:paraId="596DBCC8" w14:textId="77777777" w:rsidR="008273F3" w:rsidRPr="00F60403" w:rsidRDefault="008273F3" w:rsidP="008273F3">
      <w:pPr>
        <w:numPr>
          <w:ilvl w:val="0"/>
          <w:numId w:val="25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 w:hint="eastAsia"/>
          <w:snapToGrid/>
          <w:sz w:val="21"/>
          <w:szCs w:val="21"/>
        </w:rPr>
        <w:t>严重（</w:t>
      </w:r>
      <w:r w:rsidRPr="00F60403">
        <w:rPr>
          <w:rFonts w:ascii="Times New Roman" w:hint="eastAsia"/>
          <w:snapToGrid/>
          <w:sz w:val="21"/>
          <w:szCs w:val="21"/>
        </w:rPr>
        <w:t>critical</w:t>
      </w:r>
      <w:r w:rsidRPr="00F60403">
        <w:rPr>
          <w:rFonts w:ascii="Times New Roman" w:hint="eastAsia"/>
          <w:snapToGrid/>
          <w:sz w:val="21"/>
          <w:szCs w:val="21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61F0344C" w14:textId="77777777" w:rsidR="008273F3" w:rsidRPr="00F60403" w:rsidRDefault="008273F3" w:rsidP="008273F3">
      <w:pPr>
        <w:numPr>
          <w:ilvl w:val="0"/>
          <w:numId w:val="25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 w:hint="eastAsia"/>
          <w:snapToGrid/>
          <w:sz w:val="21"/>
          <w:szCs w:val="21"/>
        </w:rPr>
        <w:t>一般（</w:t>
      </w:r>
      <w:r w:rsidRPr="00F60403">
        <w:rPr>
          <w:rFonts w:ascii="Times New Roman" w:hint="eastAsia"/>
          <w:snapToGrid/>
          <w:sz w:val="21"/>
          <w:szCs w:val="21"/>
        </w:rPr>
        <w:t>major</w:t>
      </w:r>
      <w:r w:rsidRPr="00F60403">
        <w:rPr>
          <w:rFonts w:ascii="Times New Roman" w:hint="eastAsia"/>
          <w:snapToGrid/>
          <w:sz w:val="21"/>
          <w:szCs w:val="21"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7133A2C" w14:textId="77777777" w:rsidR="008273F3" w:rsidRPr="00F60403" w:rsidRDefault="008273F3" w:rsidP="008273F3">
      <w:pPr>
        <w:numPr>
          <w:ilvl w:val="0"/>
          <w:numId w:val="25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 w:hint="eastAsia"/>
          <w:snapToGrid/>
          <w:sz w:val="21"/>
          <w:szCs w:val="21"/>
        </w:rPr>
        <w:t>细微（</w:t>
      </w:r>
      <w:r w:rsidRPr="00F60403">
        <w:rPr>
          <w:rFonts w:ascii="Times New Roman" w:hint="eastAsia"/>
          <w:snapToGrid/>
          <w:sz w:val="21"/>
          <w:szCs w:val="21"/>
        </w:rPr>
        <w:t>minor</w:t>
      </w:r>
      <w:r w:rsidRPr="00F60403">
        <w:rPr>
          <w:rFonts w:ascii="Times New Roman" w:hint="eastAsia"/>
          <w:snapToGrid/>
          <w:sz w:val="21"/>
          <w:szCs w:val="21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F60403">
        <w:rPr>
          <w:rFonts w:ascii="Times New Roman" w:hint="eastAsia"/>
          <w:snapToGrid/>
          <w:sz w:val="21"/>
          <w:szCs w:val="21"/>
        </w:rPr>
        <w:t xml:space="preserve"> </w:t>
      </w:r>
      <w:r w:rsidRPr="00F60403">
        <w:rPr>
          <w:rFonts w:ascii="Times New Roman" w:hint="eastAsia"/>
          <w:snapToGrid/>
          <w:sz w:val="21"/>
          <w:szCs w:val="21"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17AB9FC6" w14:textId="77777777" w:rsidR="008273F3" w:rsidRPr="00F60403" w:rsidRDefault="008273F3" w:rsidP="008273F3">
      <w:pPr>
        <w:ind w:left="360"/>
        <w:rPr>
          <w:rFonts w:ascii="Times New Roman"/>
          <w:snapToGrid/>
          <w:sz w:val="21"/>
          <w:szCs w:val="21"/>
        </w:rPr>
      </w:pPr>
    </w:p>
    <w:p w14:paraId="2E1D3716" w14:textId="77777777" w:rsidR="00CD68FD" w:rsidRPr="00F60403" w:rsidRDefault="00CD68FD" w:rsidP="008273F3">
      <w:pPr>
        <w:numPr>
          <w:ilvl w:val="0"/>
          <w:numId w:val="24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/>
          <w:snapToGrid/>
          <w:sz w:val="21"/>
          <w:szCs w:val="21"/>
        </w:rPr>
        <w:t>功能模块</w:t>
      </w:r>
      <w:r w:rsidRPr="00F60403">
        <w:rPr>
          <w:rFonts w:ascii="Times New Roman" w:hint="eastAsia"/>
          <w:snapToGrid/>
          <w:sz w:val="21"/>
          <w:szCs w:val="21"/>
        </w:rPr>
        <w:t>：</w:t>
      </w:r>
      <w:r w:rsidRPr="00F60403">
        <w:rPr>
          <w:rFonts w:ascii="Times New Roman"/>
          <w:snapToGrid/>
          <w:sz w:val="21"/>
          <w:szCs w:val="21"/>
        </w:rPr>
        <w:t>所测试并出现该缺陷的功能模块名称</w:t>
      </w:r>
      <w:r w:rsidRPr="00F60403">
        <w:rPr>
          <w:rFonts w:ascii="Times New Roman" w:hint="eastAsia"/>
          <w:snapToGrid/>
          <w:sz w:val="21"/>
          <w:szCs w:val="21"/>
        </w:rPr>
        <w:t>。</w:t>
      </w:r>
    </w:p>
    <w:p w14:paraId="31D71DC3" w14:textId="77777777" w:rsidR="008273F3" w:rsidRPr="00F60403" w:rsidRDefault="008273F3" w:rsidP="008273F3">
      <w:pPr>
        <w:numPr>
          <w:ilvl w:val="0"/>
          <w:numId w:val="24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/>
          <w:snapToGrid/>
          <w:sz w:val="21"/>
          <w:szCs w:val="21"/>
        </w:rPr>
        <w:t>缺陷标题</w:t>
      </w:r>
      <w:r w:rsidRPr="00F60403">
        <w:rPr>
          <w:rFonts w:ascii="Times New Roman" w:hint="eastAsia"/>
          <w:snapToGrid/>
          <w:sz w:val="21"/>
          <w:szCs w:val="21"/>
        </w:rPr>
        <w:t>：</w:t>
      </w:r>
      <w:r w:rsidRPr="00F60403">
        <w:rPr>
          <w:rFonts w:ascii="Times New Roman"/>
          <w:snapToGrid/>
          <w:sz w:val="21"/>
          <w:szCs w:val="21"/>
        </w:rPr>
        <w:t>描述缺陷的标题</w:t>
      </w:r>
      <w:r w:rsidRPr="00F60403">
        <w:rPr>
          <w:rFonts w:ascii="Times New Roman" w:hint="eastAsia"/>
          <w:snapToGrid/>
          <w:sz w:val="21"/>
          <w:szCs w:val="21"/>
        </w:rPr>
        <w:t>。</w:t>
      </w:r>
    </w:p>
    <w:p w14:paraId="249D825B" w14:textId="77777777" w:rsidR="008273F3" w:rsidRPr="00F60403" w:rsidRDefault="008273F3" w:rsidP="008273F3">
      <w:pPr>
        <w:numPr>
          <w:ilvl w:val="0"/>
          <w:numId w:val="24"/>
        </w:numPr>
        <w:rPr>
          <w:rFonts w:ascii="Times New Roman"/>
          <w:snapToGrid/>
          <w:sz w:val="21"/>
          <w:szCs w:val="21"/>
        </w:rPr>
      </w:pPr>
      <w:r w:rsidRPr="00F60403">
        <w:rPr>
          <w:rFonts w:ascii="Times New Roman" w:hint="eastAsia"/>
          <w:snapToGrid/>
          <w:sz w:val="21"/>
          <w:szCs w:val="21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99E9F98" w14:textId="77777777" w:rsidR="008273F3" w:rsidRPr="00F60403" w:rsidRDefault="008273F3" w:rsidP="00A6368F">
      <w:pPr>
        <w:spacing w:after="120"/>
        <w:ind w:left="720"/>
        <w:rPr>
          <w:rFonts w:ascii="Times New Roman"/>
          <w:i/>
          <w:snapToGrid/>
          <w:color w:val="0000FF"/>
          <w:sz w:val="21"/>
          <w:szCs w:val="21"/>
        </w:rPr>
      </w:pPr>
    </w:p>
    <w:p w14:paraId="655D6F72" w14:textId="77777777" w:rsidR="008136A6" w:rsidRPr="00F60403" w:rsidRDefault="00D7790C" w:rsidP="008136A6">
      <w:pPr>
        <w:pStyle w:val="2"/>
        <w:rPr>
          <w:snapToGrid/>
          <w:sz w:val="21"/>
          <w:szCs w:val="21"/>
          <w:lang w:eastAsia="en-US"/>
        </w:rPr>
      </w:pPr>
      <w:bookmarkStart w:id="13" w:name="_Toc393891311"/>
      <w:proofErr w:type="spellStart"/>
      <w:r w:rsidRPr="00F60403">
        <w:rPr>
          <w:rFonts w:hint="eastAsia"/>
          <w:snapToGrid/>
          <w:sz w:val="21"/>
          <w:szCs w:val="21"/>
          <w:lang w:eastAsia="en-US"/>
        </w:rPr>
        <w:t>非功能</w:t>
      </w:r>
      <w:proofErr w:type="spellEnd"/>
      <w:r w:rsidR="00292D69" w:rsidRPr="00F60403">
        <w:rPr>
          <w:rFonts w:hint="eastAsia"/>
          <w:snapToGrid/>
          <w:sz w:val="21"/>
          <w:szCs w:val="21"/>
        </w:rPr>
        <w:t>性</w:t>
      </w:r>
      <w:proofErr w:type="spellStart"/>
      <w:r w:rsidRPr="00F60403">
        <w:rPr>
          <w:rFonts w:hint="eastAsia"/>
          <w:snapToGrid/>
          <w:sz w:val="21"/>
          <w:szCs w:val="21"/>
          <w:lang w:eastAsia="en-US"/>
        </w:rPr>
        <w:t>缺陷</w:t>
      </w:r>
      <w:bookmarkEnd w:id="13"/>
      <w:proofErr w:type="spellEnd"/>
    </w:p>
    <w:p w14:paraId="4B070F08" w14:textId="77777777" w:rsidR="00A76715" w:rsidRPr="00F60403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2"/>
          <w:szCs w:val="22"/>
        </w:rPr>
      </w:pPr>
      <w:r w:rsidRPr="00F60403">
        <w:rPr>
          <w:rFonts w:asciiTheme="minorEastAsia" w:eastAsiaTheme="minorEastAsia" w:hAnsiTheme="minorEastAsia" w:hint="eastAsia"/>
          <w:b/>
          <w:bCs/>
          <w:snapToGrid/>
          <w:color w:val="000000"/>
          <w:sz w:val="22"/>
          <w:szCs w:val="22"/>
        </w:rPr>
        <w:t xml:space="preserve">表4 </w:t>
      </w:r>
      <w:r w:rsidR="00844740" w:rsidRPr="00F60403">
        <w:rPr>
          <w:rFonts w:asciiTheme="minorEastAsia" w:eastAsiaTheme="minorEastAsia" w:hAnsiTheme="minorEastAsia" w:hint="eastAsia"/>
          <w:b/>
          <w:bCs/>
          <w:snapToGrid/>
          <w:color w:val="000000"/>
          <w:sz w:val="22"/>
          <w:szCs w:val="22"/>
        </w:rPr>
        <w:t>非</w:t>
      </w:r>
      <w:r w:rsidRPr="00F60403">
        <w:rPr>
          <w:rFonts w:asciiTheme="minorEastAsia" w:eastAsiaTheme="minorEastAsia" w:hAnsiTheme="minorEastAsia"/>
          <w:b/>
          <w:bCs/>
          <w:snapToGrid/>
          <w:color w:val="000000"/>
          <w:sz w:val="22"/>
          <w:szCs w:val="22"/>
        </w:rPr>
        <w:t>功能性</w:t>
      </w:r>
      <w:r w:rsidRPr="00F60403">
        <w:rPr>
          <w:rFonts w:asciiTheme="minorEastAsia" w:eastAsiaTheme="minorEastAsia" w:hAnsiTheme="minorEastAsia" w:hint="eastAsia"/>
          <w:b/>
          <w:bCs/>
          <w:snapToGrid/>
          <w:color w:val="000000"/>
          <w:sz w:val="22"/>
          <w:szCs w:val="22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F60403" w14:paraId="056509FE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8D886B6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序</w:t>
            </w:r>
          </w:p>
          <w:p w14:paraId="55B4E808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83654AC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缺陷</w:t>
            </w:r>
          </w:p>
          <w:p w14:paraId="775B152F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C48AFF2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B92CB22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</w:p>
          <w:p w14:paraId="19878057" w14:textId="77777777" w:rsidR="00D7790C" w:rsidRPr="00F60403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E534ACA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C6928A2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948B56E" w14:textId="77777777" w:rsidR="00D7790C" w:rsidRPr="00F60403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b/>
                <w:snapToGrid/>
                <w:color w:val="000000"/>
                <w:sz w:val="22"/>
                <w:szCs w:val="22"/>
              </w:rPr>
              <w:t>测试用例编号</w:t>
            </w:r>
          </w:p>
        </w:tc>
      </w:tr>
      <w:tr w:rsidR="00764242" w:rsidRPr="00F60403" w14:paraId="181293E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CFE43" w14:textId="77777777" w:rsidR="00764242" w:rsidRPr="00F60403" w:rsidRDefault="00764242" w:rsidP="0076424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/>
                <w:snapToGrid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31188" w14:textId="6F38AC0C" w:rsidR="00764242" w:rsidRPr="00F60403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sz w:val="21"/>
                <w:szCs w:val="21"/>
              </w:rPr>
              <w:t>Bug00</w:t>
            </w:r>
            <w:r w:rsidRPr="00F60403"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2EF" w14:textId="3A3ECA6C" w:rsidR="00764242" w:rsidRPr="00F60403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8AF7" w14:textId="77777777" w:rsidR="00764242" w:rsidRPr="00F60403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/>
                <w:snapToGrid/>
                <w:color w:val="000000"/>
                <w:sz w:val="22"/>
                <w:szCs w:val="22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EBCA" w14:textId="16371BC0" w:rsidR="00764242" w:rsidRPr="00F60403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商品图片加载问题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77DA" w14:textId="5B304A06" w:rsidR="00764242" w:rsidRPr="00F60403" w:rsidRDefault="00764242" w:rsidP="00764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商品图片加载时间过长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CD60" w14:textId="6A70E94D" w:rsidR="00764242" w:rsidRPr="00F60403" w:rsidRDefault="0066414A" w:rsidP="00764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>
              <w:rPr>
                <w:rFonts w:ascii="Times New Roman" w:hint="eastAsia"/>
                <w:color w:val="000000"/>
                <w:sz w:val="22"/>
                <w:szCs w:val="22"/>
              </w:rPr>
              <w:t>4</w:t>
            </w:r>
          </w:p>
        </w:tc>
      </w:tr>
      <w:tr w:rsidR="00764242" w:rsidRPr="00F60403" w14:paraId="4F04C54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1997B" w14:textId="77777777" w:rsidR="00764242" w:rsidRPr="00F60403" w:rsidRDefault="00764242" w:rsidP="0076424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9C7DE" w14:textId="28357B8B" w:rsidR="00764242" w:rsidRPr="00F60403" w:rsidRDefault="00D70EC0" w:rsidP="0076424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B</w:t>
            </w:r>
            <w:r w:rsidRPr="00F60403">
              <w:rPr>
                <w:rFonts w:ascii="Times New Roman"/>
                <w:snapToGrid/>
                <w:color w:val="000000"/>
                <w:sz w:val="22"/>
                <w:szCs w:val="22"/>
              </w:rPr>
              <w:t>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74B9" w14:textId="09BC2BB0" w:rsidR="00764242" w:rsidRPr="00F60403" w:rsidRDefault="00D70EC0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DEC2" w14:textId="49BB9A8C" w:rsidR="00764242" w:rsidRPr="00F60403" w:rsidRDefault="00D70EC0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9490" w14:textId="52243BF2" w:rsidR="00764242" w:rsidRPr="00F60403" w:rsidRDefault="00D70EC0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聊天新消息问题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3B39" w14:textId="2476F0A6" w:rsidR="00764242" w:rsidRPr="00F60403" w:rsidRDefault="00D70EC0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新消息未设置消息提示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A430" w14:textId="55C5B073" w:rsidR="00764242" w:rsidRPr="00F60403" w:rsidRDefault="0066414A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>
              <w:rPr>
                <w:rFonts w:ascii="Times New Roman"/>
                <w:snapToGrid/>
                <w:color w:val="000000"/>
                <w:sz w:val="22"/>
                <w:szCs w:val="22"/>
              </w:rPr>
              <w:t>3</w:t>
            </w:r>
          </w:p>
        </w:tc>
      </w:tr>
      <w:tr w:rsidR="00D7790C" w:rsidRPr="00F60403" w14:paraId="55204D6C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0970D" w14:textId="23D77DAD" w:rsidR="00D7790C" w:rsidRPr="00F60403" w:rsidRDefault="00D70EC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F7CED" w14:textId="178F094C" w:rsidR="00D7790C" w:rsidRPr="00F60403" w:rsidRDefault="00D70EC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7A91" w14:textId="67D07857" w:rsidR="00D7790C" w:rsidRPr="00F60403" w:rsidRDefault="00D70E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1126" w14:textId="0B96C62C" w:rsidR="00D7790C" w:rsidRPr="00F60403" w:rsidRDefault="00D70E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BE0A" w14:textId="529A3E59" w:rsidR="00D7790C" w:rsidRPr="00F60403" w:rsidRDefault="00D70E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按键排列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5A4D" w14:textId="3075EE71" w:rsidR="00D7790C" w:rsidRPr="00F60403" w:rsidRDefault="00D70EC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按键排列不符合用户使用习惯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F8D" w14:textId="436AF7EC" w:rsidR="00D7790C" w:rsidRPr="00F60403" w:rsidRDefault="0066414A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>
              <w:rPr>
                <w:rFonts w:ascii="Times New Roman" w:hint="eastAsia"/>
                <w:color w:val="000000"/>
                <w:sz w:val="22"/>
                <w:szCs w:val="22"/>
              </w:rPr>
              <w:t>6</w:t>
            </w:r>
          </w:p>
        </w:tc>
      </w:tr>
      <w:tr w:rsidR="00D7790C" w:rsidRPr="00F60403" w14:paraId="31A3510B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02F9" w14:textId="35AB80AD" w:rsidR="00D7790C" w:rsidRPr="00F60403" w:rsidRDefault="00D70EC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9E305" w14:textId="6064D6BD" w:rsidR="00D7790C" w:rsidRPr="00F60403" w:rsidRDefault="00D70EC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Bug004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2B7B" w14:textId="02056A44" w:rsidR="00D7790C" w:rsidRPr="00F60403" w:rsidRDefault="00D70E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E068" w14:textId="762A98FA" w:rsidR="00D7790C" w:rsidRPr="00F60403" w:rsidRDefault="00D70E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兼容性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BDA4" w14:textId="4CB8A549" w:rsidR="00D7790C" w:rsidRPr="00F60403" w:rsidRDefault="00D70EC0" w:rsidP="00D70EC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UI</w:t>
            </w:r>
            <w:r w:rsidRPr="00F60403">
              <w:rPr>
                <w:rFonts w:ascii="Times New Roman" w:hint="eastAsia"/>
                <w:snapToGrid/>
                <w:color w:val="000000"/>
                <w:sz w:val="22"/>
                <w:szCs w:val="22"/>
              </w:rPr>
              <w:t>显示问题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F779" w14:textId="7D168A41" w:rsidR="00D7790C" w:rsidRPr="00F60403" w:rsidRDefault="00D70EC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F60403">
              <w:rPr>
                <w:rFonts w:ascii="Times New Roman" w:hint="eastAsia"/>
                <w:color w:val="000000"/>
                <w:sz w:val="22"/>
                <w:szCs w:val="22"/>
              </w:rPr>
              <w:t>在不同屏幕尺寸、操作系统版本的安卓手机上样式有所不同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ADF3" w14:textId="2645E1C5" w:rsidR="00D7790C" w:rsidRPr="00F60403" w:rsidRDefault="0066414A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2"/>
                <w:szCs w:val="22"/>
              </w:rPr>
              <w:t>5</w:t>
            </w:r>
          </w:p>
        </w:tc>
      </w:tr>
    </w:tbl>
    <w:p w14:paraId="6168DFF2" w14:textId="77777777" w:rsidR="00D7790C" w:rsidRPr="00F60403" w:rsidRDefault="00D7790C" w:rsidP="00D7790C">
      <w:pPr>
        <w:widowControl/>
        <w:snapToGrid w:val="0"/>
        <w:spacing w:line="300" w:lineRule="auto"/>
        <w:ind w:firstLineChars="200" w:firstLine="560"/>
        <w:rPr>
          <w:rFonts w:ascii="Times New Roman"/>
          <w:snapToGrid/>
          <w:sz w:val="28"/>
          <w:szCs w:val="22"/>
        </w:rPr>
      </w:pPr>
    </w:p>
    <w:p w14:paraId="0F6435A9" w14:textId="77777777" w:rsidR="00A6368F" w:rsidRPr="00F60403" w:rsidRDefault="00A6368F" w:rsidP="00A6368F">
      <w:pPr>
        <w:spacing w:after="120"/>
        <w:ind w:left="720"/>
        <w:rPr>
          <w:rFonts w:ascii="Times New Roman"/>
          <w:i/>
          <w:snapToGrid/>
          <w:color w:val="0000FF"/>
          <w:sz w:val="21"/>
          <w:szCs w:val="21"/>
        </w:rPr>
      </w:pPr>
    </w:p>
    <w:p w14:paraId="126B59B5" w14:textId="77777777" w:rsidR="00F03B5C" w:rsidRPr="00F60403" w:rsidRDefault="00625BB9">
      <w:pPr>
        <w:pStyle w:val="1"/>
        <w:rPr>
          <w:sz w:val="28"/>
          <w:szCs w:val="21"/>
        </w:rPr>
      </w:pPr>
      <w:bookmarkStart w:id="14" w:name="_Toc393891312"/>
      <w:r w:rsidRPr="00F60403">
        <w:rPr>
          <w:rFonts w:hint="eastAsia"/>
          <w:sz w:val="28"/>
          <w:szCs w:val="21"/>
        </w:rPr>
        <w:t>测试结论与建议</w:t>
      </w:r>
      <w:bookmarkEnd w:id="14"/>
    </w:p>
    <w:p w14:paraId="00428937" w14:textId="0BFC5FDE" w:rsidR="00502BA7" w:rsidRPr="00F60403" w:rsidRDefault="00502BA7" w:rsidP="00502BA7">
      <w:pPr>
        <w:pStyle w:val="a9"/>
        <w:numPr>
          <w:ilvl w:val="0"/>
          <w:numId w:val="27"/>
        </w:numPr>
        <w:rPr>
          <w:sz w:val="21"/>
          <w:szCs w:val="21"/>
        </w:rPr>
      </w:pPr>
      <w:r w:rsidRPr="00F60403">
        <w:rPr>
          <w:rFonts w:hint="eastAsia"/>
          <w:sz w:val="21"/>
          <w:szCs w:val="21"/>
        </w:rPr>
        <w:t>问题：测试中有些功能位置、图标位置不利于用户体验。</w:t>
      </w:r>
    </w:p>
    <w:p w14:paraId="6BF68AC8" w14:textId="4F19DBDA" w:rsidR="00502BA7" w:rsidRPr="00F60403" w:rsidRDefault="00502BA7" w:rsidP="00502BA7">
      <w:pPr>
        <w:pStyle w:val="a9"/>
        <w:rPr>
          <w:rFonts w:hint="eastAsia"/>
          <w:sz w:val="21"/>
          <w:szCs w:val="21"/>
        </w:rPr>
      </w:pPr>
      <w:r w:rsidRPr="00F60403">
        <w:rPr>
          <w:rFonts w:hint="eastAsia"/>
          <w:sz w:val="21"/>
          <w:szCs w:val="21"/>
        </w:rPr>
        <w:t xml:space="preserve"> </w:t>
      </w:r>
      <w:r w:rsidRPr="00F60403">
        <w:rPr>
          <w:sz w:val="21"/>
          <w:szCs w:val="21"/>
        </w:rPr>
        <w:t xml:space="preserve">  </w:t>
      </w:r>
      <w:r w:rsidRPr="00F60403">
        <w:rPr>
          <w:rFonts w:hint="eastAsia"/>
          <w:sz w:val="21"/>
          <w:szCs w:val="21"/>
        </w:rPr>
        <w:t>建议：对这些前端页面进行优化，使用户体验更佳。</w:t>
      </w:r>
    </w:p>
    <w:p w14:paraId="68AF0CF1" w14:textId="2FEB596B" w:rsidR="00502BA7" w:rsidRPr="00F60403" w:rsidRDefault="00502BA7" w:rsidP="00502BA7">
      <w:pPr>
        <w:pStyle w:val="a9"/>
        <w:numPr>
          <w:ilvl w:val="0"/>
          <w:numId w:val="27"/>
        </w:numPr>
        <w:rPr>
          <w:sz w:val="21"/>
          <w:szCs w:val="21"/>
        </w:rPr>
      </w:pPr>
      <w:r w:rsidRPr="00F60403">
        <w:rPr>
          <w:rFonts w:hint="eastAsia"/>
          <w:sz w:val="21"/>
          <w:szCs w:val="21"/>
        </w:rPr>
        <w:t>问题：</w:t>
      </w:r>
      <w:r w:rsidR="00F60403" w:rsidRPr="00F60403">
        <w:rPr>
          <w:rFonts w:hint="eastAsia"/>
          <w:sz w:val="21"/>
          <w:szCs w:val="21"/>
        </w:rPr>
        <w:t>相机等的调用可能涉及到安卓手机的应用权限限制。</w:t>
      </w:r>
    </w:p>
    <w:p w14:paraId="72D234B6" w14:textId="059B6774" w:rsidR="00F60403" w:rsidRPr="00F60403" w:rsidRDefault="00F60403" w:rsidP="00F60403">
      <w:pPr>
        <w:pStyle w:val="a9"/>
        <w:rPr>
          <w:rFonts w:hint="eastAsia"/>
          <w:sz w:val="21"/>
          <w:szCs w:val="21"/>
        </w:rPr>
      </w:pPr>
      <w:r w:rsidRPr="00F60403">
        <w:rPr>
          <w:sz w:val="21"/>
          <w:szCs w:val="21"/>
        </w:rPr>
        <w:t xml:space="preserve">    </w:t>
      </w:r>
      <w:r w:rsidRPr="00F60403">
        <w:rPr>
          <w:rFonts w:hint="eastAsia"/>
          <w:sz w:val="21"/>
          <w:szCs w:val="21"/>
        </w:rPr>
        <w:t>建议：查找相关文档，请求获取手机相关权限。</w:t>
      </w:r>
    </w:p>
    <w:p w14:paraId="612D5DD0" w14:textId="08EC347D" w:rsidR="00F60403" w:rsidRPr="00F60403" w:rsidRDefault="00F60403" w:rsidP="00502BA7">
      <w:pPr>
        <w:pStyle w:val="a9"/>
        <w:numPr>
          <w:ilvl w:val="0"/>
          <w:numId w:val="27"/>
        </w:numPr>
        <w:rPr>
          <w:sz w:val="21"/>
          <w:szCs w:val="21"/>
        </w:rPr>
      </w:pPr>
      <w:r w:rsidRPr="00F60403">
        <w:rPr>
          <w:rFonts w:hint="eastAsia"/>
          <w:sz w:val="21"/>
          <w:szCs w:val="21"/>
        </w:rPr>
        <w:t>问题：商品图片加载过慢。</w:t>
      </w:r>
    </w:p>
    <w:p w14:paraId="6E0CAC00" w14:textId="6B9C47B0" w:rsidR="00F60403" w:rsidRPr="00F60403" w:rsidRDefault="00F60403" w:rsidP="00F60403">
      <w:pPr>
        <w:pStyle w:val="a9"/>
        <w:rPr>
          <w:rFonts w:hint="eastAsia"/>
          <w:sz w:val="21"/>
          <w:szCs w:val="21"/>
        </w:rPr>
      </w:pPr>
      <w:r w:rsidRPr="00F60403">
        <w:rPr>
          <w:sz w:val="21"/>
          <w:szCs w:val="21"/>
        </w:rPr>
        <w:t xml:space="preserve">    </w:t>
      </w:r>
      <w:r w:rsidRPr="00F60403">
        <w:rPr>
          <w:rFonts w:hint="eastAsia"/>
          <w:sz w:val="21"/>
          <w:szCs w:val="21"/>
        </w:rPr>
        <w:t>建议：推测是部署到服务器后</w:t>
      </w:r>
      <w:proofErr w:type="spellStart"/>
      <w:r w:rsidRPr="00F60403">
        <w:rPr>
          <w:rFonts w:hint="eastAsia"/>
          <w:sz w:val="21"/>
          <w:szCs w:val="21"/>
        </w:rPr>
        <w:t>mongodb</w:t>
      </w:r>
      <w:proofErr w:type="spellEnd"/>
      <w:r w:rsidRPr="00F60403">
        <w:rPr>
          <w:rFonts w:hint="eastAsia"/>
          <w:sz w:val="21"/>
          <w:szCs w:val="21"/>
        </w:rPr>
        <w:t>查找速度过慢，建议进行相关优化</w:t>
      </w:r>
    </w:p>
    <w:sectPr w:rsidR="00F60403" w:rsidRPr="00F6040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A492" w14:textId="77777777" w:rsidR="006226A9" w:rsidRDefault="006226A9">
      <w:r>
        <w:separator/>
      </w:r>
    </w:p>
  </w:endnote>
  <w:endnote w:type="continuationSeparator" w:id="0">
    <w:p w14:paraId="61DB692E" w14:textId="77777777" w:rsidR="006226A9" w:rsidRDefault="0062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62371F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32490F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9ACE6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AD556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7C91A7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19CC" w14:textId="77777777" w:rsidR="006226A9" w:rsidRDefault="006226A9">
      <w:r>
        <w:separator/>
      </w:r>
    </w:p>
  </w:footnote>
  <w:footnote w:type="continuationSeparator" w:id="0">
    <w:p w14:paraId="41BD758A" w14:textId="77777777" w:rsidR="006226A9" w:rsidRDefault="00622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4C0A" w14:textId="77777777" w:rsidR="00D67C01" w:rsidRDefault="00D67C01">
    <w:pPr>
      <w:rPr>
        <w:sz w:val="24"/>
      </w:rPr>
    </w:pPr>
  </w:p>
  <w:p w14:paraId="2231D867" w14:textId="77777777" w:rsidR="00D67C01" w:rsidRDefault="00D67C01">
    <w:pPr>
      <w:pBdr>
        <w:top w:val="single" w:sz="6" w:space="1" w:color="auto"/>
      </w:pBdr>
      <w:rPr>
        <w:sz w:val="24"/>
      </w:rPr>
    </w:pPr>
  </w:p>
  <w:p w14:paraId="6D47A6CE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0D7204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07FF005E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7674B8D0" w14:textId="77777777" w:rsidTr="00D24DCF">
      <w:tc>
        <w:tcPr>
          <w:tcW w:w="6379" w:type="dxa"/>
        </w:tcPr>
        <w:p w14:paraId="7A6AF415" w14:textId="3D7ACCB0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proofErr w:type="spellStart"/>
          <w:r w:rsidR="00084B2C">
            <w:rPr>
              <w:rFonts w:ascii="Times New Roman" w:hint="eastAsia"/>
            </w:rPr>
            <w:t>PassThemOn</w:t>
          </w:r>
          <w:proofErr w:type="spellEnd"/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422CF39" w14:textId="251530B4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502BA7">
            <w:rPr>
              <w:rFonts w:ascii="Times New Roman"/>
            </w:rPr>
            <w:t>3</w:t>
          </w:r>
          <w:r>
            <w:rPr>
              <w:rFonts w:ascii="Times New Roman"/>
            </w:rPr>
            <w:t>.0&gt;</w:t>
          </w:r>
        </w:p>
      </w:tc>
    </w:tr>
    <w:tr w:rsidR="00D67C01" w14:paraId="5BE1F533" w14:textId="77777777" w:rsidTr="00D24DCF">
      <w:tc>
        <w:tcPr>
          <w:tcW w:w="6379" w:type="dxa"/>
        </w:tcPr>
        <w:p w14:paraId="76E2EE2F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D86D31" w14:textId="3F335CF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B27BF0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F220B8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F220B8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3D518D68" w14:textId="77777777" w:rsidTr="00D24DCF">
      <w:tc>
        <w:tcPr>
          <w:tcW w:w="9558" w:type="dxa"/>
          <w:gridSpan w:val="2"/>
        </w:tcPr>
        <w:p w14:paraId="06887DDF" w14:textId="449F02CC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EB641E">
            <w:rPr>
              <w:rFonts w:ascii="Times New Roman"/>
            </w:rPr>
            <w:t>26</w:t>
          </w:r>
          <w:r>
            <w:rPr>
              <w:rFonts w:ascii="Times New Roman" w:hint="eastAsia"/>
            </w:rPr>
            <w:t>&gt;</w:t>
          </w:r>
        </w:p>
      </w:tc>
    </w:tr>
  </w:tbl>
  <w:p w14:paraId="7CAAADD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561796"/>
    <w:multiLevelType w:val="hybridMultilevel"/>
    <w:tmpl w:val="00FC0EDA"/>
    <w:lvl w:ilvl="0" w:tplc="C804F3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06D1"/>
    <w:rsid w:val="00001425"/>
    <w:rsid w:val="00010992"/>
    <w:rsid w:val="00022253"/>
    <w:rsid w:val="0003185B"/>
    <w:rsid w:val="000356AC"/>
    <w:rsid w:val="000559A0"/>
    <w:rsid w:val="0007478F"/>
    <w:rsid w:val="00084B2C"/>
    <w:rsid w:val="00091248"/>
    <w:rsid w:val="000B2529"/>
    <w:rsid w:val="000F1651"/>
    <w:rsid w:val="000F7F79"/>
    <w:rsid w:val="0012428E"/>
    <w:rsid w:val="00131345"/>
    <w:rsid w:val="00150CCE"/>
    <w:rsid w:val="00152C79"/>
    <w:rsid w:val="00155D34"/>
    <w:rsid w:val="00156E32"/>
    <w:rsid w:val="0016113A"/>
    <w:rsid w:val="00162D65"/>
    <w:rsid w:val="00190CF2"/>
    <w:rsid w:val="001942B4"/>
    <w:rsid w:val="001A0C16"/>
    <w:rsid w:val="001B5163"/>
    <w:rsid w:val="001C6AE6"/>
    <w:rsid w:val="001F2D91"/>
    <w:rsid w:val="00233839"/>
    <w:rsid w:val="00251CDA"/>
    <w:rsid w:val="0027345C"/>
    <w:rsid w:val="002866D0"/>
    <w:rsid w:val="002920AF"/>
    <w:rsid w:val="0029284D"/>
    <w:rsid w:val="00292D69"/>
    <w:rsid w:val="002A27FE"/>
    <w:rsid w:val="002A62AD"/>
    <w:rsid w:val="002C688A"/>
    <w:rsid w:val="002E22AA"/>
    <w:rsid w:val="002E2A1C"/>
    <w:rsid w:val="002E71CC"/>
    <w:rsid w:val="0030153D"/>
    <w:rsid w:val="00307DC6"/>
    <w:rsid w:val="00320074"/>
    <w:rsid w:val="00336F37"/>
    <w:rsid w:val="0035274A"/>
    <w:rsid w:val="0037756D"/>
    <w:rsid w:val="003977CF"/>
    <w:rsid w:val="003A09BF"/>
    <w:rsid w:val="003B6ADF"/>
    <w:rsid w:val="003C7268"/>
    <w:rsid w:val="003C7E08"/>
    <w:rsid w:val="003D4CD1"/>
    <w:rsid w:val="003D5281"/>
    <w:rsid w:val="003E7102"/>
    <w:rsid w:val="003F1D66"/>
    <w:rsid w:val="003F4A24"/>
    <w:rsid w:val="00403F71"/>
    <w:rsid w:val="004222F3"/>
    <w:rsid w:val="00461409"/>
    <w:rsid w:val="00475320"/>
    <w:rsid w:val="004A7A09"/>
    <w:rsid w:val="004B0E53"/>
    <w:rsid w:val="004D536E"/>
    <w:rsid w:val="004E3A26"/>
    <w:rsid w:val="00502BA7"/>
    <w:rsid w:val="00537D16"/>
    <w:rsid w:val="00540EDF"/>
    <w:rsid w:val="00542648"/>
    <w:rsid w:val="00555086"/>
    <w:rsid w:val="00562AE3"/>
    <w:rsid w:val="00574362"/>
    <w:rsid w:val="005A095E"/>
    <w:rsid w:val="005B238B"/>
    <w:rsid w:val="005E7E40"/>
    <w:rsid w:val="0060630B"/>
    <w:rsid w:val="006104D3"/>
    <w:rsid w:val="006128B3"/>
    <w:rsid w:val="00614542"/>
    <w:rsid w:val="006226A9"/>
    <w:rsid w:val="00625BB9"/>
    <w:rsid w:val="0063635A"/>
    <w:rsid w:val="00645CE8"/>
    <w:rsid w:val="00661504"/>
    <w:rsid w:val="00661767"/>
    <w:rsid w:val="0066414A"/>
    <w:rsid w:val="00665C21"/>
    <w:rsid w:val="00676AB9"/>
    <w:rsid w:val="00691C3B"/>
    <w:rsid w:val="00693845"/>
    <w:rsid w:val="006A2737"/>
    <w:rsid w:val="006A64AF"/>
    <w:rsid w:val="006B2FBC"/>
    <w:rsid w:val="006B5D54"/>
    <w:rsid w:val="006B6B5A"/>
    <w:rsid w:val="006F01C1"/>
    <w:rsid w:val="00717BBE"/>
    <w:rsid w:val="00730752"/>
    <w:rsid w:val="00740123"/>
    <w:rsid w:val="007435A3"/>
    <w:rsid w:val="00752A83"/>
    <w:rsid w:val="00756153"/>
    <w:rsid w:val="00757278"/>
    <w:rsid w:val="007614BC"/>
    <w:rsid w:val="00764242"/>
    <w:rsid w:val="00775C17"/>
    <w:rsid w:val="00776F13"/>
    <w:rsid w:val="00781416"/>
    <w:rsid w:val="00790B3E"/>
    <w:rsid w:val="00791F09"/>
    <w:rsid w:val="007968A2"/>
    <w:rsid w:val="007A1B52"/>
    <w:rsid w:val="007B6C08"/>
    <w:rsid w:val="007C38AE"/>
    <w:rsid w:val="007D7CF8"/>
    <w:rsid w:val="007F0A31"/>
    <w:rsid w:val="007F35AF"/>
    <w:rsid w:val="008136A6"/>
    <w:rsid w:val="0081681A"/>
    <w:rsid w:val="008273F3"/>
    <w:rsid w:val="0083478C"/>
    <w:rsid w:val="00836E8B"/>
    <w:rsid w:val="00837CE7"/>
    <w:rsid w:val="00844740"/>
    <w:rsid w:val="00867B84"/>
    <w:rsid w:val="00887C6B"/>
    <w:rsid w:val="008A050A"/>
    <w:rsid w:val="008A0A21"/>
    <w:rsid w:val="008A236E"/>
    <w:rsid w:val="008A7276"/>
    <w:rsid w:val="008C6D82"/>
    <w:rsid w:val="008D25D7"/>
    <w:rsid w:val="008E000D"/>
    <w:rsid w:val="008E1AA7"/>
    <w:rsid w:val="008E3CDC"/>
    <w:rsid w:val="0092575E"/>
    <w:rsid w:val="009359FA"/>
    <w:rsid w:val="00946EEE"/>
    <w:rsid w:val="00952B2D"/>
    <w:rsid w:val="00955DC2"/>
    <w:rsid w:val="0095686C"/>
    <w:rsid w:val="009718E3"/>
    <w:rsid w:val="00980A05"/>
    <w:rsid w:val="00992854"/>
    <w:rsid w:val="009A01E2"/>
    <w:rsid w:val="009A3432"/>
    <w:rsid w:val="009B17FD"/>
    <w:rsid w:val="009B24FA"/>
    <w:rsid w:val="009C7261"/>
    <w:rsid w:val="00A02F7B"/>
    <w:rsid w:val="00A0691B"/>
    <w:rsid w:val="00A0722D"/>
    <w:rsid w:val="00A07A93"/>
    <w:rsid w:val="00A12696"/>
    <w:rsid w:val="00A208ED"/>
    <w:rsid w:val="00A25C0D"/>
    <w:rsid w:val="00A353C2"/>
    <w:rsid w:val="00A43755"/>
    <w:rsid w:val="00A6368F"/>
    <w:rsid w:val="00A76715"/>
    <w:rsid w:val="00AA0E9C"/>
    <w:rsid w:val="00AB65D6"/>
    <w:rsid w:val="00AC2606"/>
    <w:rsid w:val="00AF1E66"/>
    <w:rsid w:val="00B01E70"/>
    <w:rsid w:val="00B15EC5"/>
    <w:rsid w:val="00B27BF0"/>
    <w:rsid w:val="00B46746"/>
    <w:rsid w:val="00B4737F"/>
    <w:rsid w:val="00B54364"/>
    <w:rsid w:val="00B90DCB"/>
    <w:rsid w:val="00B94D27"/>
    <w:rsid w:val="00BA779E"/>
    <w:rsid w:val="00BC2634"/>
    <w:rsid w:val="00BF11EB"/>
    <w:rsid w:val="00BF6954"/>
    <w:rsid w:val="00C076D8"/>
    <w:rsid w:val="00C11861"/>
    <w:rsid w:val="00C22D91"/>
    <w:rsid w:val="00C30FB9"/>
    <w:rsid w:val="00C5163B"/>
    <w:rsid w:val="00C6379D"/>
    <w:rsid w:val="00C675F2"/>
    <w:rsid w:val="00C9707C"/>
    <w:rsid w:val="00CA01CE"/>
    <w:rsid w:val="00CB3465"/>
    <w:rsid w:val="00CD0DF7"/>
    <w:rsid w:val="00CD68FD"/>
    <w:rsid w:val="00CE04C5"/>
    <w:rsid w:val="00CF15F2"/>
    <w:rsid w:val="00D00FA1"/>
    <w:rsid w:val="00D12BD3"/>
    <w:rsid w:val="00D230A5"/>
    <w:rsid w:val="00D24DCF"/>
    <w:rsid w:val="00D35864"/>
    <w:rsid w:val="00D36288"/>
    <w:rsid w:val="00D562B7"/>
    <w:rsid w:val="00D6285B"/>
    <w:rsid w:val="00D650A9"/>
    <w:rsid w:val="00D67C01"/>
    <w:rsid w:val="00D70EC0"/>
    <w:rsid w:val="00D71D88"/>
    <w:rsid w:val="00D7790C"/>
    <w:rsid w:val="00D80D6D"/>
    <w:rsid w:val="00D81DB1"/>
    <w:rsid w:val="00D9286B"/>
    <w:rsid w:val="00D949EA"/>
    <w:rsid w:val="00DA2E87"/>
    <w:rsid w:val="00DD7B27"/>
    <w:rsid w:val="00DF4D57"/>
    <w:rsid w:val="00DF53BD"/>
    <w:rsid w:val="00E1457C"/>
    <w:rsid w:val="00E204BB"/>
    <w:rsid w:val="00E36DCD"/>
    <w:rsid w:val="00E643D8"/>
    <w:rsid w:val="00E672A3"/>
    <w:rsid w:val="00E97FB7"/>
    <w:rsid w:val="00EB641E"/>
    <w:rsid w:val="00EE12A0"/>
    <w:rsid w:val="00EE5F35"/>
    <w:rsid w:val="00F03B5C"/>
    <w:rsid w:val="00F1061A"/>
    <w:rsid w:val="00F220B8"/>
    <w:rsid w:val="00F368F3"/>
    <w:rsid w:val="00F554B7"/>
    <w:rsid w:val="00F560DD"/>
    <w:rsid w:val="00F60403"/>
    <w:rsid w:val="00F6711B"/>
    <w:rsid w:val="00F779B7"/>
    <w:rsid w:val="00F83E08"/>
    <w:rsid w:val="00F907FC"/>
    <w:rsid w:val="00F958EA"/>
    <w:rsid w:val="00FA1775"/>
    <w:rsid w:val="00FB0255"/>
    <w:rsid w:val="00FB3866"/>
    <w:rsid w:val="00FF13D1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34426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251</TotalTime>
  <Pages>8</Pages>
  <Words>633</Words>
  <Characters>3612</Characters>
  <Application>Microsoft Office Word</Application>
  <DocSecurity>0</DocSecurity>
  <Lines>30</Lines>
  <Paragraphs>8</Paragraphs>
  <ScaleCrop>false</ScaleCrop>
  <Company>&lt;SJTU&gt;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陶 昱丞</cp:lastModifiedBy>
  <cp:revision>17</cp:revision>
  <dcterms:created xsi:type="dcterms:W3CDTF">2021-09-12T08:07:00Z</dcterms:created>
  <dcterms:modified xsi:type="dcterms:W3CDTF">2021-09-12T13:54:00Z</dcterms:modified>
</cp:coreProperties>
</file>